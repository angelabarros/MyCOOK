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436A5E">
        <w:trPr>
          <w:trHeight w:hRule="exact" w:val="720"/>
        </w:trPr>
        <w:tc>
          <w:tcPr>
            <w:tcW w:w="2088" w:type="dxa"/>
            <w:vAlign w:val="bottom"/>
          </w:tcPr>
          <w:p w:rsidR="008C4945" w:rsidRPr="00FF6519" w:rsidRDefault="00BC435D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FE61851EFFE34D3A82CB81A0B13F26B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3-10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>
                  <w:t>10</w:t>
                </w:r>
                <w:r w:rsidR="00436A5E">
                  <w:t>-03-2017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8C4945" w:rsidRPr="00FF6519" w:rsidRDefault="008C4945"/>
        </w:tc>
        <w:tc>
          <w:tcPr>
            <w:tcW w:w="8424" w:type="dxa"/>
            <w:vAlign w:val="bottom"/>
          </w:tcPr>
          <w:p w:rsidR="008C4945" w:rsidRPr="00436A5E" w:rsidRDefault="00BC435D">
            <w:pPr>
              <w:pStyle w:val="Ttulo"/>
              <w:rPr>
                <w:lang w:val="en-US"/>
              </w:rPr>
            </w:pPr>
            <w:sdt>
              <w:sdtPr>
                <w:rPr>
                  <w:rFonts w:eastAsia="Courier New"/>
                  <w:noProof/>
                  <w:snapToGrid w:val="0"/>
                  <w:szCs w:val="24"/>
                  <w:lang w:val="en-US"/>
                </w:rPr>
                <w:alias w:val="Título"/>
                <w:tag w:val=""/>
                <w:id w:val="21604194"/>
                <w:placeholder>
                  <w:docPart w:val="AD86E502C81346E8B0DA92C7D11443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>
                  <w:rPr>
                    <w:rFonts w:eastAsia="Courier New"/>
                    <w:noProof/>
                    <w:snapToGrid w:val="0"/>
                    <w:szCs w:val="24"/>
                    <w:lang w:val="en-US"/>
                  </w:rPr>
                  <w:t>DATABASE SCHEMA</w:t>
                </w:r>
              </w:sdtContent>
            </w:sdt>
          </w:p>
        </w:tc>
      </w:tr>
      <w:tr w:rsidR="008C4945" w:rsidRPr="00436A5E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288" w:type="dxa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</w:tr>
    </w:tbl>
    <w:p w:rsidR="008C4945" w:rsidRDefault="0006398D">
      <w:pPr>
        <w:pStyle w:val="Cabealho1"/>
        <w:rPr>
          <w:noProof/>
          <w:lang w:val="pt-PT"/>
        </w:rPr>
      </w:pPr>
      <w:r w:rsidRPr="00FF65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De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51E" w:rsidRPr="005A524A" w:rsidRDefault="00436A5E" w:rsidP="00B2051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5A524A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Project’s Name</w:t>
                            </w:r>
                          </w:p>
                          <w:p w:rsidR="008C4945" w:rsidRPr="00436A5E" w:rsidRDefault="00436A5E" w:rsidP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6A5E">
                              <w:rPr>
                                <w:lang w:val="en-US"/>
                              </w:rPr>
                              <w:t>MyCook</w:t>
                            </w:r>
                            <w:proofErr w:type="spellEnd"/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436A5E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 Manager</w:t>
                            </w:r>
                          </w:p>
                          <w:p w:rsidR="008C4945" w:rsidRPr="00436A5E" w:rsidRDefault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r>
                              <w:t>Professor Miguel Cruz</w:t>
                            </w:r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Student</w:t>
                            </w:r>
                          </w:p>
                          <w:p w:rsidR="008C4945" w:rsidRPr="001B5C43" w:rsidRDefault="00436A5E">
                            <w:pPr>
                              <w:pStyle w:val="TextodoFormulrio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Ângela</w:t>
                            </w:r>
                            <w:proofErr w:type="spellEnd"/>
                            <w:r>
                              <w:t xml:space="preserve"> Barros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fKjQIAAHo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" filled="f" stroked="f" strokeweight=".5pt">
                <v:textbox style="mso-fit-shape-to-text:t" inset="0,0,0,0">
                  <w:txbxContent>
                    <w:p w:rsidR="00B2051E" w:rsidRPr="005A524A" w:rsidRDefault="00436A5E" w:rsidP="00B2051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5A524A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Project’s Name</w:t>
                      </w:r>
                    </w:p>
                    <w:p w:rsidR="008C4945" w:rsidRPr="00436A5E" w:rsidRDefault="00436A5E" w:rsidP="00436A5E">
                      <w:pPr>
                        <w:pStyle w:val="TextodoFormulrio"/>
                        <w:rPr>
                          <w:lang w:val="en-US"/>
                        </w:rPr>
                      </w:pPr>
                      <w:proofErr w:type="spellStart"/>
                      <w:r w:rsidRPr="00436A5E">
                        <w:rPr>
                          <w:lang w:val="en-US"/>
                        </w:rPr>
                        <w:t>MyCook</w:t>
                      </w:r>
                      <w:proofErr w:type="spellEnd"/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436A5E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 Manager</w:t>
                      </w:r>
                    </w:p>
                    <w:p w:rsidR="008C4945" w:rsidRPr="00436A5E" w:rsidRDefault="00436A5E">
                      <w:pPr>
                        <w:pStyle w:val="TextodoFormulrio"/>
                        <w:rPr>
                          <w:lang w:val="en-US"/>
                        </w:rPr>
                      </w:pPr>
                      <w:r>
                        <w:t>Professor Miguel Cruz</w:t>
                      </w:r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>
                        <w:rPr>
                          <w:rFonts w:eastAsia="Courier New"/>
                          <w:noProof/>
                          <w:szCs w:val="24"/>
                        </w:rPr>
                        <w:t>Student</w:t>
                      </w:r>
                    </w:p>
                    <w:p w:rsidR="008C4945" w:rsidRPr="001B5C43" w:rsidRDefault="00436A5E">
                      <w:pPr>
                        <w:pStyle w:val="TextodoFormulrio"/>
                        <w:rPr>
                          <w:lang w:val="pt-BR"/>
                        </w:rPr>
                      </w:pPr>
                      <w:proofErr w:type="spellStart"/>
                      <w:r>
                        <w:t>Ângela</w:t>
                      </w:r>
                      <w:proofErr w:type="spellEnd"/>
                      <w:r>
                        <w:t xml:space="preserve"> Barros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51E" w:rsidRPr="00436A5E">
        <w:rPr>
          <w:lang w:val="en-US"/>
        </w:rPr>
        <w:t xml:space="preserve"> </w:t>
      </w:r>
    </w:p>
    <w:p w:rsidR="00FB5AA4" w:rsidRPr="00FB5AA4" w:rsidRDefault="00FB5AA4" w:rsidP="00FB5AA4">
      <w:pPr>
        <w:rPr>
          <w:lang w:val="pt-PT"/>
        </w:rPr>
      </w:pPr>
    </w:p>
    <w:p w:rsidR="005A524A" w:rsidRPr="005A524A" w:rsidRDefault="00BC435D" w:rsidP="005A524A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137785" cy="2911090"/>
            <wp:effectExtent l="19050" t="19050" r="24765" b="22860"/>
            <wp:docPr id="3" name="Imagem 3" descr="C:\Users\angel\AppData\Local\Microsoft\Windows\INetCache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29110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5A524A" w:rsidRPr="005A524A" w:rsidSect="008C3FB6">
      <w:headerReference w:type="default" r:id="rId10"/>
      <w:footerReference w:type="default" r:id="rId11"/>
      <w:footerReference w:type="first" r:id="rId12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898" w:rsidRDefault="00F50898">
      <w:pPr>
        <w:spacing w:after="0" w:line="240" w:lineRule="auto"/>
      </w:pPr>
      <w:r>
        <w:separator/>
      </w:r>
    </w:p>
    <w:p w:rsidR="00F50898" w:rsidRDefault="00F50898"/>
  </w:endnote>
  <w:endnote w:type="continuationSeparator" w:id="0">
    <w:p w:rsidR="00F50898" w:rsidRDefault="00F50898">
      <w:pPr>
        <w:spacing w:after="0" w:line="240" w:lineRule="auto"/>
      </w:pPr>
      <w:r>
        <w:continuationSeparator/>
      </w:r>
    </w:p>
    <w:p w:rsidR="00F50898" w:rsidRDefault="00F50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8C4945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8C4945">
      <w:tc>
        <w:tcPr>
          <w:tcW w:w="8424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88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088" w:type="dxa"/>
          <w:vAlign w:val="bottom"/>
        </w:tcPr>
        <w:p w:rsidR="008C4945" w:rsidRDefault="008C4945" w:rsidP="005343BF">
          <w:pPr>
            <w:pStyle w:val="Grfico"/>
          </w:pPr>
        </w:p>
      </w:tc>
    </w:tr>
    <w:tr w:rsidR="008C494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898" w:rsidRDefault="00F50898">
      <w:pPr>
        <w:spacing w:after="0" w:line="240" w:lineRule="auto"/>
      </w:pPr>
      <w:r>
        <w:separator/>
      </w:r>
    </w:p>
    <w:p w:rsidR="00F50898" w:rsidRDefault="00F50898"/>
  </w:footnote>
  <w:footnote w:type="continuationSeparator" w:id="0">
    <w:p w:rsidR="00F50898" w:rsidRDefault="00F50898">
      <w:pPr>
        <w:spacing w:after="0" w:line="240" w:lineRule="auto"/>
      </w:pPr>
      <w:r>
        <w:continuationSeparator/>
      </w:r>
    </w:p>
    <w:p w:rsidR="00F50898" w:rsidRDefault="00F50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8C4945">
      <w:trPr>
        <w:trHeight w:hRule="exact" w:val="720"/>
      </w:trPr>
      <w:sdt>
        <w:sdtPr>
          <w:alias w:val="Date"/>
          <w:tag w:val=""/>
          <w:id w:val="2064987651"/>
          <w:placeholder>
            <w:docPart w:val="AD86E502C81346E8B0DA92C7D11443A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10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8C4945" w:rsidRDefault="00BC435D">
              <w:pPr>
                <w:pStyle w:val="Data"/>
              </w:pPr>
              <w:r>
                <w:rPr>
                  <w:lang w:val="en-US"/>
                </w:rPr>
                <w:t>03.10.2017</w:t>
              </w:r>
            </w:p>
          </w:tc>
        </w:sdtContent>
      </w:sdt>
      <w:tc>
        <w:tcPr>
          <w:tcW w:w="288" w:type="dxa"/>
          <w:vAlign w:val="bottom"/>
        </w:tcPr>
        <w:p w:rsidR="008C4945" w:rsidRDefault="008C4945"/>
      </w:tc>
      <w:tc>
        <w:tcPr>
          <w:tcW w:w="5544" w:type="dxa"/>
          <w:vAlign w:val="bottom"/>
        </w:tcPr>
        <w:p w:rsidR="008C4945" w:rsidRPr="00436A5E" w:rsidRDefault="00BC435D">
          <w:pPr>
            <w:pStyle w:val="Ttulo"/>
            <w:rPr>
              <w:lang w:val="en-US"/>
            </w:rPr>
          </w:pPr>
          <w:sdt>
            <w:sdtPr>
              <w:rPr>
                <w:lang w:val="en-US"/>
              </w:rPr>
              <w:alias w:val="Title"/>
              <w:tag w:val=""/>
              <w:id w:val="534769955"/>
              <w:placeholder>
                <w:docPart w:val="0B5B021F6E6C4C5C9E82BB55BBD6A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lang w:val="pt-PT"/>
                </w:rPr>
                <w:t>DATABASE SCHEMA</w:t>
              </w:r>
            </w:sdtContent>
          </w:sdt>
        </w:p>
      </w:tc>
      <w:tc>
        <w:tcPr>
          <w:tcW w:w="2880" w:type="dxa"/>
          <w:vAlign w:val="bottom"/>
        </w:tcPr>
        <w:p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8C4945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</w:tr>
  </w:tbl>
  <w:p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E"/>
    <w:rsid w:val="00034E09"/>
    <w:rsid w:val="0006398D"/>
    <w:rsid w:val="00105093"/>
    <w:rsid w:val="00125CD0"/>
    <w:rsid w:val="001370CC"/>
    <w:rsid w:val="001B5C43"/>
    <w:rsid w:val="00252A5C"/>
    <w:rsid w:val="00256264"/>
    <w:rsid w:val="003E261B"/>
    <w:rsid w:val="00436A5E"/>
    <w:rsid w:val="005343BF"/>
    <w:rsid w:val="005A524A"/>
    <w:rsid w:val="005D1771"/>
    <w:rsid w:val="005D2C87"/>
    <w:rsid w:val="005E5D80"/>
    <w:rsid w:val="00645DA5"/>
    <w:rsid w:val="006808FC"/>
    <w:rsid w:val="00747FBC"/>
    <w:rsid w:val="008C3FB6"/>
    <w:rsid w:val="008C4945"/>
    <w:rsid w:val="009206AA"/>
    <w:rsid w:val="00A600F1"/>
    <w:rsid w:val="00B2051E"/>
    <w:rsid w:val="00B35B01"/>
    <w:rsid w:val="00BC435D"/>
    <w:rsid w:val="00C150A4"/>
    <w:rsid w:val="00C67490"/>
    <w:rsid w:val="00ED3400"/>
    <w:rsid w:val="00EF350C"/>
    <w:rsid w:val="00F40D52"/>
    <w:rsid w:val="00F50898"/>
    <w:rsid w:val="00F5619A"/>
    <w:rsid w:val="00FB5AA4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6E8126"/>
  <w15:docId w15:val="{FCE972D1-F1D3-41CF-9AF4-F886B93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arter"/>
    <w:uiPriority w:val="99"/>
    <w:qFormat/>
    <w:pPr>
      <w:spacing w:after="38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elha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Tipodeletrapredefinidodopargraf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arte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61851EFFE34D3A82CB81A0B13F2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469D8-2EC1-479B-BF31-2C3BA62987F7}"/>
      </w:docPartPr>
      <w:docPartBody>
        <w:p w:rsidR="007068C9" w:rsidRDefault="00171A16">
          <w:pPr>
            <w:pStyle w:val="FE61851EFFE34D3A82CB81A0B13F26BF"/>
          </w:pPr>
          <w:r w:rsidRPr="00FF6519">
            <w:t>[Data]</w:t>
          </w:r>
        </w:p>
      </w:docPartBody>
    </w:docPart>
    <w:docPart>
      <w:docPartPr>
        <w:name w:val="AD86E502C81346E8B0DA92C7D1144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9D381-9876-4C5F-B170-979B85CD0AAD}"/>
      </w:docPartPr>
      <w:docPartBody>
        <w:p w:rsidR="007068C9" w:rsidRDefault="00171A16">
          <w:pPr>
            <w:pStyle w:val="AD86E502C81346E8B0DA92C7D11443A8"/>
          </w:pPr>
          <w:r>
            <w:t>Project Status Report</w:t>
          </w:r>
        </w:p>
      </w:docPartBody>
    </w:docPart>
    <w:docPart>
      <w:docPartPr>
        <w:name w:val="0B5B021F6E6C4C5C9E82BB55BBD6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982C4-E2D4-4701-9E55-F28C36EA43C6}"/>
      </w:docPartPr>
      <w:docPartBody>
        <w:p w:rsidR="007068C9" w:rsidRDefault="00171A16">
          <w:pPr>
            <w:pStyle w:val="0B5B021F6E6C4C5C9E82BB55BBD6A93C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0612CA"/>
    <w:rsid w:val="00171A16"/>
    <w:rsid w:val="00486A02"/>
    <w:rsid w:val="0070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61851EFFE34D3A82CB81A0B13F26BF">
    <w:name w:val="FE61851EFFE34D3A82CB81A0B13F26BF"/>
  </w:style>
  <w:style w:type="paragraph" w:customStyle="1" w:styleId="AD86E502C81346E8B0DA92C7D11443A8">
    <w:name w:val="AD86E502C81346E8B0DA92C7D11443A8"/>
  </w:style>
  <w:style w:type="paragraph" w:customStyle="1" w:styleId="C55141765CBB4BC3B1C84D952B0A8C97">
    <w:name w:val="C55141765CBB4BC3B1C84D952B0A8C97"/>
  </w:style>
  <w:style w:type="paragraph" w:customStyle="1" w:styleId="D8AFD2855E3940D689C743AF88B406FD">
    <w:name w:val="D8AFD2855E3940D689C743AF88B406FD"/>
  </w:style>
  <w:style w:type="paragraph" w:customStyle="1" w:styleId="D016B278963D4AE1A0FF2CF59D708E4B">
    <w:name w:val="D016B278963D4AE1A0FF2CF59D708E4B"/>
  </w:style>
  <w:style w:type="paragraph" w:customStyle="1" w:styleId="9150140C0C8B4AC9B2FF655925C227F5">
    <w:name w:val="9150140C0C8B4AC9B2FF655925C227F5"/>
  </w:style>
  <w:style w:type="paragraph" w:customStyle="1" w:styleId="0B5B021F6E6C4C5C9E82BB55BBD6A93C">
    <w:name w:val="0B5B021F6E6C4C5C9E82BB55BBD6A93C"/>
  </w:style>
  <w:style w:type="paragraph" w:customStyle="1" w:styleId="3897BC97AB4F4776B9CC98889C2D6546">
    <w:name w:val="3897BC97AB4F4776B9CC98889C2D6546"/>
    <w:rsid w:val="0017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C59CA-6870-49A0-8938-C1E5E15A1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TITLE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SCHEMA</dc:title>
  <dc:creator>angela .</dc:creator>
  <cp:keywords/>
  <cp:lastModifiedBy>Angela barros</cp:lastModifiedBy>
  <cp:revision>2</cp:revision>
  <dcterms:created xsi:type="dcterms:W3CDTF">2017-03-10T17:55:00Z</dcterms:created>
  <dcterms:modified xsi:type="dcterms:W3CDTF">2017-03-10T17:55:00Z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