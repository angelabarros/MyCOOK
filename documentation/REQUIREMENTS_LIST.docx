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436A5E">
        <w:trPr>
          <w:trHeight w:hRule="exact" w:val="720"/>
        </w:trPr>
        <w:tc>
          <w:tcPr>
            <w:tcW w:w="2088" w:type="dxa"/>
            <w:vAlign w:val="bottom"/>
          </w:tcPr>
          <w:p w:rsidR="008C4945" w:rsidRPr="00FF6519" w:rsidRDefault="008852F8">
            <w:pPr>
              <w:pStyle w:val="Data"/>
            </w:pPr>
            <w:sdt>
              <w:sdtPr>
                <w:alias w:val="Data"/>
                <w:tag w:val=""/>
                <w:id w:val="1592654403"/>
                <w:placeholder>
                  <w:docPart w:val="FE61851EFFE34D3A82CB81A0B13F26B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3-10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082268">
                  <w:t>10</w:t>
                </w:r>
                <w:r w:rsidR="00436A5E">
                  <w:t>-03-2017</w:t>
                </w:r>
              </w:sdtContent>
            </w:sdt>
          </w:p>
        </w:tc>
        <w:tc>
          <w:tcPr>
            <w:tcW w:w="288" w:type="dxa"/>
            <w:vAlign w:val="bottom"/>
          </w:tcPr>
          <w:p w:rsidR="008C4945" w:rsidRPr="00FF6519" w:rsidRDefault="008C4945"/>
        </w:tc>
        <w:tc>
          <w:tcPr>
            <w:tcW w:w="8424" w:type="dxa"/>
            <w:vAlign w:val="bottom"/>
          </w:tcPr>
          <w:p w:rsidR="008C4945" w:rsidRPr="00436A5E" w:rsidRDefault="008852F8" w:rsidP="00082268">
            <w:pPr>
              <w:pStyle w:val="Ttulo"/>
              <w:ind w:left="0"/>
            </w:pPr>
            <w:sdt>
              <w:sdtPr>
                <w:rPr>
                  <w:rFonts w:eastAsia="Courier New"/>
                  <w:noProof/>
                  <w:snapToGrid w:val="0"/>
                  <w:szCs w:val="24"/>
                </w:rPr>
                <w:alias w:val="Título"/>
                <w:tag w:val=""/>
                <w:id w:val="21604194"/>
                <w:placeholder>
                  <w:docPart w:val="AD86E502C81346E8B0DA92C7D11443A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36A5E" w:rsidRPr="00436A5E">
                  <w:rPr>
                    <w:rFonts w:eastAsia="Courier New"/>
                    <w:noProof/>
                    <w:snapToGrid w:val="0"/>
                    <w:szCs w:val="24"/>
                  </w:rPr>
                  <w:t>Project</w:t>
                </w:r>
                <w:r w:rsidR="00082268">
                  <w:rPr>
                    <w:rFonts w:eastAsia="Courier New"/>
                    <w:noProof/>
                    <w:snapToGrid w:val="0"/>
                    <w:szCs w:val="24"/>
                  </w:rPr>
                  <w:t>’s Requirements</w:t>
                </w:r>
              </w:sdtContent>
            </w:sdt>
          </w:p>
        </w:tc>
      </w:tr>
      <w:tr w:rsidR="008C4945" w:rsidRPr="00436A5E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</w:rPr>
            </w:pPr>
          </w:p>
        </w:tc>
        <w:tc>
          <w:tcPr>
            <w:tcW w:w="288" w:type="dxa"/>
          </w:tcPr>
          <w:p w:rsidR="008C4945" w:rsidRPr="00436A5E" w:rsidRDefault="008C4945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8C4945" w:rsidRPr="00436A5E" w:rsidRDefault="008C4945">
            <w:pPr>
              <w:rPr>
                <w:sz w:val="10"/>
              </w:rPr>
            </w:pPr>
          </w:p>
        </w:tc>
      </w:tr>
    </w:tbl>
    <w:p w:rsidR="00FB5AA4" w:rsidRDefault="0006398D" w:rsidP="008852F8">
      <w:pPr>
        <w:pStyle w:val="Cabealho1"/>
        <w:ind w:left="0"/>
        <w:rPr>
          <w:noProof/>
        </w:rPr>
      </w:pPr>
      <w:r w:rsidRPr="00FF65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De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51E" w:rsidRPr="005A524A" w:rsidRDefault="00436A5E" w:rsidP="00B2051E">
                            <w:pPr>
                              <w:pStyle w:val="CabealhodoFormulrio"/>
                            </w:pPr>
                            <w:r w:rsidRPr="005A524A"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Project’s Name</w:t>
                            </w:r>
                          </w:p>
                          <w:p w:rsidR="008C4945" w:rsidRPr="00436A5E" w:rsidRDefault="00436A5E" w:rsidP="00436A5E">
                            <w:pPr>
                              <w:pStyle w:val="TextodoFormulrio"/>
                            </w:pPr>
                            <w:proofErr w:type="spellStart"/>
                            <w:r w:rsidRPr="00436A5E">
                              <w:t>MyCook</w:t>
                            </w:r>
                            <w:proofErr w:type="spellEnd"/>
                          </w:p>
                          <w:p w:rsidR="008C4945" w:rsidRPr="00436A5E" w:rsidRDefault="00436A5E">
                            <w:pPr>
                              <w:pStyle w:val="CabealhodoFormulrio"/>
                            </w:pPr>
                            <w:r w:rsidRPr="00436A5E"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Project Manager</w:t>
                            </w:r>
                          </w:p>
                          <w:p w:rsidR="008C4945" w:rsidRPr="00436A5E" w:rsidRDefault="00436A5E">
                            <w:pPr>
                              <w:pStyle w:val="TextodoFormulrio"/>
                            </w:pPr>
                            <w:r>
                              <w:t>Professor Miguel Cruz</w:t>
                            </w:r>
                          </w:p>
                          <w:p w:rsidR="008C4945" w:rsidRPr="00436A5E" w:rsidRDefault="00436A5E">
                            <w:pPr>
                              <w:pStyle w:val="CabealhodoFormulrio"/>
                            </w:pPr>
                            <w:r>
                              <w:rPr>
                                <w:rFonts w:eastAsia="Courier New"/>
                                <w:noProof/>
                                <w:szCs w:val="24"/>
                              </w:rPr>
                              <w:t>Student</w:t>
                            </w:r>
                          </w:p>
                          <w:p w:rsidR="008C4945" w:rsidRPr="001B5C43" w:rsidRDefault="00436A5E">
                            <w:pPr>
                              <w:pStyle w:val="TextodoFormulrio"/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t>Ângela</w:t>
                            </w:r>
                            <w:proofErr w:type="spellEnd"/>
                            <w:r>
                              <w:t xml:space="preserve"> Barros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DeTexto 1" o:spid="_x0000_s1026" type="#_x0000_t202" alt="Status report form heading" style="position:absolute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ffKjQIAAHo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" filled="f" stroked="f" strokeweight=".5pt">
                <v:textbox style="mso-fit-shape-to-text:t" inset="0,0,0,0">
                  <w:txbxContent>
                    <w:p w:rsidR="00B2051E" w:rsidRPr="005A524A" w:rsidRDefault="00436A5E" w:rsidP="00B2051E">
                      <w:pPr>
                        <w:pStyle w:val="CabealhodoFormulrio"/>
                      </w:pPr>
                      <w:r w:rsidRPr="005A524A">
                        <w:rPr>
                          <w:rFonts w:eastAsia="Courier New"/>
                          <w:noProof/>
                          <w:szCs w:val="24"/>
                        </w:rPr>
                        <w:t>Project’s Name</w:t>
                      </w:r>
                    </w:p>
                    <w:p w:rsidR="008C4945" w:rsidRPr="00436A5E" w:rsidRDefault="00436A5E" w:rsidP="00436A5E">
                      <w:pPr>
                        <w:pStyle w:val="TextodoFormulrio"/>
                      </w:pPr>
                      <w:proofErr w:type="spellStart"/>
                      <w:r w:rsidRPr="00436A5E">
                        <w:t>MyCook</w:t>
                      </w:r>
                      <w:proofErr w:type="spellEnd"/>
                    </w:p>
                    <w:p w:rsidR="008C4945" w:rsidRPr="00436A5E" w:rsidRDefault="00436A5E">
                      <w:pPr>
                        <w:pStyle w:val="CabealhodoFormulrio"/>
                      </w:pPr>
                      <w:r w:rsidRPr="00436A5E">
                        <w:rPr>
                          <w:rFonts w:eastAsia="Courier New"/>
                          <w:noProof/>
                          <w:szCs w:val="24"/>
                        </w:rPr>
                        <w:t>Project Manager</w:t>
                      </w:r>
                    </w:p>
                    <w:p w:rsidR="008C4945" w:rsidRPr="00436A5E" w:rsidRDefault="00436A5E">
                      <w:pPr>
                        <w:pStyle w:val="TextodoFormulrio"/>
                      </w:pPr>
                      <w:r>
                        <w:t>Professor Miguel Cruz</w:t>
                      </w:r>
                    </w:p>
                    <w:p w:rsidR="008C4945" w:rsidRPr="00436A5E" w:rsidRDefault="00436A5E">
                      <w:pPr>
                        <w:pStyle w:val="CabealhodoFormulrio"/>
                      </w:pPr>
                      <w:r>
                        <w:rPr>
                          <w:rFonts w:eastAsia="Courier New"/>
                          <w:noProof/>
                          <w:szCs w:val="24"/>
                        </w:rPr>
                        <w:t>Student</w:t>
                      </w:r>
                    </w:p>
                    <w:p w:rsidR="008C4945" w:rsidRPr="001B5C43" w:rsidRDefault="00436A5E">
                      <w:pPr>
                        <w:pStyle w:val="TextodoFormulrio"/>
                        <w:rPr>
                          <w:lang w:val="pt-BR"/>
                        </w:rPr>
                      </w:pPr>
                      <w:proofErr w:type="spellStart"/>
                      <w:r>
                        <w:t>Ângela</w:t>
                      </w:r>
                      <w:proofErr w:type="spellEnd"/>
                      <w:r>
                        <w:t xml:space="preserve"> Barros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5AA4" w:rsidRPr="00082268">
        <w:rPr>
          <w:noProof/>
        </w:rPr>
        <w:t>Project’s Requirements</w:t>
      </w:r>
      <w:r w:rsidR="008852F8">
        <w:rPr>
          <w:noProof/>
        </w:rPr>
        <w:t xml:space="preserve"> List</w:t>
      </w:r>
    </w:p>
    <w:p w:rsidR="00082268" w:rsidRPr="00082268" w:rsidRDefault="00082268" w:rsidP="00082268">
      <w:bookmarkStart w:id="0" w:name="_GoBack"/>
      <w:bookmarkEnd w:id="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72"/>
        <w:gridCol w:w="7009"/>
      </w:tblGrid>
      <w:tr w:rsidR="00FB5AA4" w:rsidTr="0008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FB5AA4" w:rsidP="005A524A">
            <w:pPr>
              <w:rPr>
                <w:sz w:val="22"/>
              </w:rPr>
            </w:pPr>
            <w:r w:rsidRPr="00FB5AA4">
              <w:rPr>
                <w:sz w:val="22"/>
              </w:rPr>
              <w:t>Number</w:t>
            </w:r>
          </w:p>
        </w:tc>
        <w:tc>
          <w:tcPr>
            <w:tcW w:w="7009" w:type="dxa"/>
            <w:shd w:val="clear" w:color="auto" w:fill="DBDBDB" w:themeFill="accent6" w:themeFillTint="33"/>
          </w:tcPr>
          <w:p w:rsidR="00FB5AA4" w:rsidRPr="00FB5AA4" w:rsidRDefault="00FB5AA4" w:rsidP="005A524A">
            <w:pPr>
              <w:rPr>
                <w:sz w:val="22"/>
              </w:rPr>
            </w:pPr>
            <w:r w:rsidRPr="00FB5AA4">
              <w:rPr>
                <w:sz w:val="22"/>
              </w:rPr>
              <w:t>Description</w:t>
            </w:r>
          </w:p>
        </w:tc>
      </w:tr>
      <w:tr w:rsidR="00082268" w:rsidTr="00082268">
        <w:tc>
          <w:tcPr>
            <w:tcW w:w="8081" w:type="dxa"/>
            <w:gridSpan w:val="2"/>
            <w:shd w:val="clear" w:color="auto" w:fill="0D0D0D" w:themeFill="text1" w:themeFillTint="F2"/>
          </w:tcPr>
          <w:p w:rsidR="00082268" w:rsidRPr="00082268" w:rsidRDefault="00082268" w:rsidP="00082268">
            <w:pPr>
              <w:jc w:val="center"/>
              <w:rPr>
                <w:b/>
                <w:color w:val="FF0000"/>
              </w:rPr>
            </w:pPr>
            <w:r w:rsidRPr="00082268">
              <w:rPr>
                <w:b/>
                <w:color w:val="FF0000"/>
              </w:rPr>
              <w:t>USER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FB5AA4" w:rsidP="00082268">
            <w:pPr>
              <w:jc w:val="center"/>
            </w:pPr>
            <w:r w:rsidRPr="00082268">
              <w:t>1</w:t>
            </w:r>
          </w:p>
        </w:tc>
        <w:tc>
          <w:tcPr>
            <w:tcW w:w="7009" w:type="dxa"/>
          </w:tcPr>
          <w:p w:rsidR="00FB5AA4" w:rsidRPr="00FB5AA4" w:rsidRDefault="00FB5AA4" w:rsidP="005A524A">
            <w:r>
              <w:t>Login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2</w:t>
            </w:r>
          </w:p>
        </w:tc>
        <w:tc>
          <w:tcPr>
            <w:tcW w:w="7009" w:type="dxa"/>
          </w:tcPr>
          <w:p w:rsidR="00FB5AA4" w:rsidRPr="00082268" w:rsidRDefault="00FB5AA4" w:rsidP="005A524A">
            <w:r w:rsidRPr="00082268">
              <w:t>Register new user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3</w:t>
            </w:r>
          </w:p>
        </w:tc>
        <w:tc>
          <w:tcPr>
            <w:tcW w:w="7009" w:type="dxa"/>
          </w:tcPr>
          <w:p w:rsidR="00FB5AA4" w:rsidRPr="00082268" w:rsidRDefault="00FB5AA4" w:rsidP="005A524A">
            <w:r w:rsidRPr="00082268">
              <w:t>See user’s profile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 w:rsidRPr="00082268">
              <w:t>4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Update user’s profile (username, password)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5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See user’s preferences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6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Update preferences (add, remove, edit)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7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See Meal Plan’s preferences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8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Update Meal Plan preferences (add, remove, edit)</w:t>
            </w:r>
          </w:p>
        </w:tc>
      </w:tr>
      <w:tr w:rsidR="00082268" w:rsidTr="00082268">
        <w:tc>
          <w:tcPr>
            <w:tcW w:w="1072" w:type="dxa"/>
            <w:shd w:val="clear" w:color="auto" w:fill="DBDBDB" w:themeFill="accent6" w:themeFillTint="33"/>
          </w:tcPr>
          <w:p w:rsidR="00082268" w:rsidRDefault="00082268" w:rsidP="00082268">
            <w:pPr>
              <w:jc w:val="center"/>
            </w:pPr>
            <w:r>
              <w:t>9</w:t>
            </w:r>
          </w:p>
        </w:tc>
        <w:tc>
          <w:tcPr>
            <w:tcW w:w="7009" w:type="dxa"/>
          </w:tcPr>
          <w:p w:rsidR="00082268" w:rsidRDefault="00082268" w:rsidP="005A524A">
            <w:r>
              <w:t>Change a recipe from the Meal Plan generated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10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See Meal Plan suggested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11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See Favorite recipes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12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Add a recipe to the user’s favorites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13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See the details of a recipe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14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Ability customize the portions of a recipe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15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Generate a shopping list based upon the meal plan created</w:t>
            </w:r>
          </w:p>
        </w:tc>
      </w:tr>
      <w:tr w:rsidR="00082268" w:rsidTr="00082268">
        <w:tc>
          <w:tcPr>
            <w:tcW w:w="8081" w:type="dxa"/>
            <w:gridSpan w:val="2"/>
            <w:shd w:val="clear" w:color="auto" w:fill="000000" w:themeFill="text1"/>
          </w:tcPr>
          <w:p w:rsidR="00082268" w:rsidRPr="00082268" w:rsidRDefault="00082268" w:rsidP="00082268">
            <w:pPr>
              <w:jc w:val="center"/>
              <w:rPr>
                <w:b/>
                <w:color w:val="FF0000"/>
              </w:rPr>
            </w:pPr>
            <w:r w:rsidRPr="00082268">
              <w:rPr>
                <w:b/>
                <w:color w:val="FF0000"/>
              </w:rPr>
              <w:t>ADMIN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16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List all users (consequently, being able to see the type of subscription)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17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List preferences in the system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lastRenderedPageBreak/>
              <w:t>18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Update preferences (add, remove, update)</w:t>
            </w:r>
          </w:p>
        </w:tc>
      </w:tr>
      <w:tr w:rsidR="00FB5AA4" w:rsidTr="00082268">
        <w:tc>
          <w:tcPr>
            <w:tcW w:w="1072" w:type="dxa"/>
            <w:shd w:val="clear" w:color="auto" w:fill="DBDBDB" w:themeFill="accent6" w:themeFillTint="33"/>
          </w:tcPr>
          <w:p w:rsidR="00FB5AA4" w:rsidRPr="00082268" w:rsidRDefault="00082268" w:rsidP="00082268">
            <w:pPr>
              <w:jc w:val="center"/>
            </w:pPr>
            <w:r>
              <w:t>19</w:t>
            </w:r>
          </w:p>
        </w:tc>
        <w:tc>
          <w:tcPr>
            <w:tcW w:w="7009" w:type="dxa"/>
          </w:tcPr>
          <w:p w:rsidR="00FB5AA4" w:rsidRPr="00082268" w:rsidRDefault="00082268" w:rsidP="005A524A">
            <w:r>
              <w:t>List all recipes</w:t>
            </w:r>
          </w:p>
        </w:tc>
      </w:tr>
      <w:tr w:rsidR="00082268" w:rsidTr="00082268">
        <w:tc>
          <w:tcPr>
            <w:tcW w:w="1072" w:type="dxa"/>
            <w:shd w:val="clear" w:color="auto" w:fill="DBDBDB" w:themeFill="accent6" w:themeFillTint="33"/>
          </w:tcPr>
          <w:p w:rsidR="00082268" w:rsidRPr="00082268" w:rsidRDefault="00082268" w:rsidP="00082268">
            <w:pPr>
              <w:jc w:val="center"/>
            </w:pPr>
            <w:r>
              <w:t>20</w:t>
            </w:r>
          </w:p>
        </w:tc>
        <w:tc>
          <w:tcPr>
            <w:tcW w:w="7009" w:type="dxa"/>
          </w:tcPr>
          <w:p w:rsidR="00082268" w:rsidRDefault="00082268" w:rsidP="005A524A">
            <w:r>
              <w:t>Update recipes (add, remove, edit)</w:t>
            </w:r>
          </w:p>
        </w:tc>
      </w:tr>
      <w:tr w:rsidR="00082268" w:rsidTr="00082268">
        <w:tc>
          <w:tcPr>
            <w:tcW w:w="1072" w:type="dxa"/>
            <w:shd w:val="clear" w:color="auto" w:fill="DBDBDB" w:themeFill="accent6" w:themeFillTint="33"/>
          </w:tcPr>
          <w:p w:rsidR="00082268" w:rsidRPr="00082268" w:rsidRDefault="00082268" w:rsidP="00082268">
            <w:pPr>
              <w:jc w:val="center"/>
            </w:pPr>
            <w:r>
              <w:t>21</w:t>
            </w:r>
          </w:p>
        </w:tc>
        <w:tc>
          <w:tcPr>
            <w:tcW w:w="7009" w:type="dxa"/>
          </w:tcPr>
          <w:p w:rsidR="00082268" w:rsidRDefault="00082268" w:rsidP="005A524A">
            <w:r>
              <w:t>Associate preferences to a recipe</w:t>
            </w:r>
          </w:p>
        </w:tc>
      </w:tr>
    </w:tbl>
    <w:p w:rsidR="005A524A" w:rsidRPr="00082268" w:rsidRDefault="005A524A" w:rsidP="005A524A"/>
    <w:sectPr w:rsidR="005A524A" w:rsidRPr="00082268" w:rsidSect="008C3FB6">
      <w:headerReference w:type="default" r:id="rId9"/>
      <w:footerReference w:type="default" r:id="rId10"/>
      <w:footerReference w:type="first" r:id="rId11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6AA" w:rsidRDefault="009206AA">
      <w:pPr>
        <w:spacing w:after="0" w:line="240" w:lineRule="auto"/>
      </w:pPr>
      <w:r>
        <w:separator/>
      </w:r>
    </w:p>
    <w:p w:rsidR="009206AA" w:rsidRDefault="009206AA"/>
  </w:endnote>
  <w:endnote w:type="continuationSeparator" w:id="0">
    <w:p w:rsidR="009206AA" w:rsidRDefault="009206AA">
      <w:pPr>
        <w:spacing w:after="0" w:line="240" w:lineRule="auto"/>
      </w:pPr>
      <w:r>
        <w:continuationSeparator/>
      </w:r>
    </w:p>
    <w:p w:rsidR="009206AA" w:rsidRDefault="00920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090"/>
      <w:gridCol w:w="277"/>
      <w:gridCol w:w="2006"/>
    </w:tblGrid>
    <w:tr w:rsidR="008C4945">
      <w:tc>
        <w:tcPr>
          <w:tcW w:w="8424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88" w:type="dxa"/>
        </w:tcPr>
        <w:p w:rsidR="008C4945" w:rsidRPr="00252A5C" w:rsidRDefault="008C4945">
          <w:pPr>
            <w:pStyle w:val="Rodap"/>
            <w:rPr>
              <w:lang w:val="pt-BR"/>
            </w:rPr>
          </w:pPr>
        </w:p>
      </w:tc>
      <w:tc>
        <w:tcPr>
          <w:tcW w:w="2088" w:type="dxa"/>
          <w:vAlign w:val="bottom"/>
        </w:tcPr>
        <w:p w:rsidR="008C4945" w:rsidRDefault="008C4945" w:rsidP="005343BF">
          <w:pPr>
            <w:pStyle w:val="Grfico"/>
          </w:pPr>
        </w:p>
      </w:tc>
    </w:tr>
    <w:tr w:rsidR="008C4945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88" w:type="dxa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6AA" w:rsidRDefault="009206AA">
      <w:pPr>
        <w:spacing w:after="0" w:line="240" w:lineRule="auto"/>
      </w:pPr>
      <w:r>
        <w:separator/>
      </w:r>
    </w:p>
    <w:p w:rsidR="009206AA" w:rsidRDefault="009206AA"/>
  </w:footnote>
  <w:footnote w:type="continuationSeparator" w:id="0">
    <w:p w:rsidR="009206AA" w:rsidRDefault="009206AA">
      <w:pPr>
        <w:spacing w:after="0" w:line="240" w:lineRule="auto"/>
      </w:pPr>
      <w:r>
        <w:continuationSeparator/>
      </w:r>
    </w:p>
    <w:p w:rsidR="009206AA" w:rsidRDefault="009206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>
      <w:trPr>
        <w:trHeight w:hRule="exact" w:val="720"/>
      </w:trPr>
      <w:sdt>
        <w:sdtPr>
          <w:alias w:val="Date"/>
          <w:tag w:val=""/>
          <w:id w:val="2064987651"/>
          <w:placeholder>
            <w:docPart w:val="AD86E502C81346E8B0DA92C7D11443A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10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8C4945" w:rsidRDefault="008852F8">
              <w:pPr>
                <w:pStyle w:val="Data"/>
              </w:pPr>
              <w:r>
                <w:t>10-03-2017</w:t>
              </w:r>
            </w:p>
          </w:tc>
        </w:sdtContent>
      </w:sdt>
      <w:tc>
        <w:tcPr>
          <w:tcW w:w="288" w:type="dxa"/>
          <w:vAlign w:val="bottom"/>
        </w:tcPr>
        <w:p w:rsidR="008C4945" w:rsidRDefault="008C4945"/>
      </w:tc>
      <w:tc>
        <w:tcPr>
          <w:tcW w:w="5544" w:type="dxa"/>
          <w:vAlign w:val="bottom"/>
        </w:tcPr>
        <w:p w:rsidR="008C4945" w:rsidRPr="00436A5E" w:rsidRDefault="008852F8">
          <w:pPr>
            <w:pStyle w:val="Ttulo"/>
          </w:pPr>
          <w:sdt>
            <w:sdtPr>
              <w:alias w:val="Title"/>
              <w:tag w:val=""/>
              <w:id w:val="534769955"/>
              <w:placeholder>
                <w:docPart w:val="0B5B021F6E6C4C5C9E82BB55BBD6A93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082268">
                <w:rPr>
                  <w:lang w:val="pt-PT"/>
                </w:rPr>
                <w:t>Project’s</w:t>
              </w:r>
              <w:proofErr w:type="spellEnd"/>
              <w:r w:rsidR="00082268">
                <w:rPr>
                  <w:lang w:val="pt-PT"/>
                </w:rPr>
                <w:t xml:space="preserve"> </w:t>
              </w:r>
              <w:proofErr w:type="spellStart"/>
              <w:r w:rsidR="00082268">
                <w:rPr>
                  <w:lang w:val="pt-PT"/>
                </w:rPr>
                <w:t>Requirements</w:t>
              </w:r>
              <w:proofErr w:type="spellEnd"/>
            </w:sdtContent>
          </w:sdt>
        </w:p>
      </w:tc>
      <w:tc>
        <w:tcPr>
          <w:tcW w:w="2880" w:type="dxa"/>
          <w:vAlign w:val="bottom"/>
        </w:tcPr>
        <w:p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8852F8">
            <w:t>02</w:t>
          </w:r>
          <w:r>
            <w:fldChar w:fldCharType="end"/>
          </w:r>
        </w:p>
      </w:tc>
    </w:tr>
    <w:tr w:rsidR="008C4945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8C4945" w:rsidRDefault="008C4945">
          <w:pPr>
            <w:rPr>
              <w:sz w:val="10"/>
            </w:rPr>
          </w:pPr>
        </w:p>
      </w:tc>
    </w:tr>
  </w:tbl>
  <w:p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5E"/>
    <w:rsid w:val="00034E09"/>
    <w:rsid w:val="0006398D"/>
    <w:rsid w:val="00082268"/>
    <w:rsid w:val="00105093"/>
    <w:rsid w:val="00125CD0"/>
    <w:rsid w:val="001370CC"/>
    <w:rsid w:val="001B5C43"/>
    <w:rsid w:val="00252A5C"/>
    <w:rsid w:val="00256264"/>
    <w:rsid w:val="003E261B"/>
    <w:rsid w:val="00436A5E"/>
    <w:rsid w:val="005343BF"/>
    <w:rsid w:val="005A524A"/>
    <w:rsid w:val="005D1771"/>
    <w:rsid w:val="005D2C87"/>
    <w:rsid w:val="005E5D80"/>
    <w:rsid w:val="006808FC"/>
    <w:rsid w:val="00747FBC"/>
    <w:rsid w:val="008852F8"/>
    <w:rsid w:val="008C3FB6"/>
    <w:rsid w:val="008C4945"/>
    <w:rsid w:val="009206AA"/>
    <w:rsid w:val="00A600F1"/>
    <w:rsid w:val="00B2051E"/>
    <w:rsid w:val="00B35B01"/>
    <w:rsid w:val="00C150A4"/>
    <w:rsid w:val="00C67490"/>
    <w:rsid w:val="00ED3400"/>
    <w:rsid w:val="00EF350C"/>
    <w:rsid w:val="00F40D52"/>
    <w:rsid w:val="00F5619A"/>
    <w:rsid w:val="00FB5AA4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053BA3"/>
  <w15:docId w15:val="{FCE972D1-F1D3-41CF-9AF4-F886B93A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arte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arter">
    <w:name w:val="Data Caráter"/>
    <w:basedOn w:val="Tipodeletrapredefinidodopargraf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arte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arter"/>
    <w:uiPriority w:val="99"/>
    <w:qFormat/>
    <w:pPr>
      <w:spacing w:after="38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elha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Tipodeletrapredefinidodopargraf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arte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arter">
    <w:name w:val="Título Caráter"/>
    <w:basedOn w:val="Tipodeletrapredefinidodopargraf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61851EFFE34D3A82CB81A0B13F26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469D8-2EC1-479B-BF31-2C3BA62987F7}"/>
      </w:docPartPr>
      <w:docPartBody>
        <w:p w:rsidR="007068C9" w:rsidRDefault="00171A16">
          <w:pPr>
            <w:pStyle w:val="FE61851EFFE34D3A82CB81A0B13F26BF"/>
          </w:pPr>
          <w:r w:rsidRPr="00FF6519">
            <w:t>[Data]</w:t>
          </w:r>
        </w:p>
      </w:docPartBody>
    </w:docPart>
    <w:docPart>
      <w:docPartPr>
        <w:name w:val="AD86E502C81346E8B0DA92C7D11443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9D381-9876-4C5F-B170-979B85CD0AAD}"/>
      </w:docPartPr>
      <w:docPartBody>
        <w:p w:rsidR="007068C9" w:rsidRDefault="00171A16">
          <w:pPr>
            <w:pStyle w:val="AD86E502C81346E8B0DA92C7D11443A8"/>
          </w:pPr>
          <w:r>
            <w:t>Project Status Report</w:t>
          </w:r>
        </w:p>
      </w:docPartBody>
    </w:docPart>
    <w:docPart>
      <w:docPartPr>
        <w:name w:val="0B5B021F6E6C4C5C9E82BB55BBD6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982C4-E2D4-4701-9E55-F28C36EA43C6}"/>
      </w:docPartPr>
      <w:docPartBody>
        <w:p w:rsidR="007068C9" w:rsidRDefault="00171A16">
          <w:pPr>
            <w:pStyle w:val="0B5B021F6E6C4C5C9E82BB55BBD6A93C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0612CA"/>
    <w:rsid w:val="00171A16"/>
    <w:rsid w:val="0070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61851EFFE34D3A82CB81A0B13F26BF">
    <w:name w:val="FE61851EFFE34D3A82CB81A0B13F26BF"/>
  </w:style>
  <w:style w:type="paragraph" w:customStyle="1" w:styleId="AD86E502C81346E8B0DA92C7D11443A8">
    <w:name w:val="AD86E502C81346E8B0DA92C7D11443A8"/>
  </w:style>
  <w:style w:type="paragraph" w:customStyle="1" w:styleId="C55141765CBB4BC3B1C84D952B0A8C97">
    <w:name w:val="C55141765CBB4BC3B1C84D952B0A8C97"/>
  </w:style>
  <w:style w:type="paragraph" w:customStyle="1" w:styleId="D8AFD2855E3940D689C743AF88B406FD">
    <w:name w:val="D8AFD2855E3940D689C743AF88B406FD"/>
  </w:style>
  <w:style w:type="paragraph" w:customStyle="1" w:styleId="D016B278963D4AE1A0FF2CF59D708E4B">
    <w:name w:val="D016B278963D4AE1A0FF2CF59D708E4B"/>
  </w:style>
  <w:style w:type="paragraph" w:customStyle="1" w:styleId="9150140C0C8B4AC9B2FF655925C227F5">
    <w:name w:val="9150140C0C8B4AC9B2FF655925C227F5"/>
  </w:style>
  <w:style w:type="paragraph" w:customStyle="1" w:styleId="0B5B021F6E6C4C5C9E82BB55BBD6A93C">
    <w:name w:val="0B5B021F6E6C4C5C9E82BB55BBD6A93C"/>
  </w:style>
  <w:style w:type="paragraph" w:customStyle="1" w:styleId="3897BC97AB4F4776B9CC98889C2D6546">
    <w:name w:val="3897BC97AB4F4776B9CC98889C2D6546"/>
    <w:rsid w:val="00171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9ADF6-B596-4D49-AAE2-A2C288A34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(vermelho).dotx</Template>
  <TotalTime>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Report of the Project Status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Project’s Requirements</dc:title>
  <dc:creator>angela .</dc:creator>
  <cp:keywords/>
  <cp:lastModifiedBy>Angela barros</cp:lastModifiedBy>
  <cp:revision>2</cp:revision>
  <dcterms:created xsi:type="dcterms:W3CDTF">2017-03-10T14:51:00Z</dcterms:created>
  <dcterms:modified xsi:type="dcterms:W3CDTF">2017-03-10T14:51:00Z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