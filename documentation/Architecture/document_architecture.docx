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410" w:type="pct"/>
        <w:tblInd w:w="-2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2006"/>
        <w:gridCol w:w="277"/>
        <w:gridCol w:w="8090"/>
      </w:tblGrid>
      <w:tr w:rsidR="008C4945" w:rsidRPr="00436A5E" w:rsidTr="00047FDE">
        <w:trPr>
          <w:trHeight w:hRule="exact" w:val="720"/>
        </w:trPr>
        <w:tc>
          <w:tcPr>
            <w:tcW w:w="2006" w:type="dxa"/>
            <w:vAlign w:val="bottom"/>
          </w:tcPr>
          <w:p w:rsidR="008C4945" w:rsidRPr="00FF6519" w:rsidRDefault="0065388D">
            <w:pPr>
              <w:pStyle w:val="Data"/>
            </w:pPr>
            <w:sdt>
              <w:sdtPr>
                <w:alias w:val="Data"/>
                <w:tag w:val=""/>
                <w:id w:val="1592654403"/>
                <w:placeholder>
                  <w:docPart w:val="FE61851EFFE34D3A82CB81A0B13F26BF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7-03-08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325157">
                  <w:t>08</w:t>
                </w:r>
                <w:r w:rsidR="00436A5E">
                  <w:t>-03-2017</w:t>
                </w:r>
              </w:sdtContent>
            </w:sdt>
          </w:p>
        </w:tc>
        <w:tc>
          <w:tcPr>
            <w:tcW w:w="277" w:type="dxa"/>
            <w:vAlign w:val="bottom"/>
          </w:tcPr>
          <w:p w:rsidR="008C4945" w:rsidRPr="00FF6519" w:rsidRDefault="008C4945"/>
        </w:tc>
        <w:tc>
          <w:tcPr>
            <w:tcW w:w="8090" w:type="dxa"/>
            <w:vAlign w:val="bottom"/>
          </w:tcPr>
          <w:p w:rsidR="008C4945" w:rsidRPr="00436A5E" w:rsidRDefault="0065388D">
            <w:pPr>
              <w:pStyle w:val="Ttulo"/>
              <w:rPr>
                <w:lang w:val="en-US"/>
              </w:rPr>
            </w:pPr>
            <w:sdt>
              <w:sdtPr>
                <w:rPr>
                  <w:rFonts w:eastAsia="Courier New"/>
                  <w:noProof/>
                  <w:snapToGrid w:val="0"/>
                  <w:szCs w:val="24"/>
                  <w:lang w:val="en-US"/>
                </w:rPr>
                <w:alias w:val="Título"/>
                <w:tag w:val=""/>
                <w:id w:val="21604194"/>
                <w:placeholder>
                  <w:docPart w:val="AD86E502C81346E8B0DA92C7D11443A8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325157">
                  <w:rPr>
                    <w:rFonts w:eastAsia="Courier New"/>
                    <w:noProof/>
                    <w:snapToGrid w:val="0"/>
                    <w:szCs w:val="24"/>
                    <w:lang w:val="en-US"/>
                  </w:rPr>
                  <w:t>Architecture</w:t>
                </w:r>
              </w:sdtContent>
            </w:sdt>
          </w:p>
        </w:tc>
      </w:tr>
      <w:tr w:rsidR="008C4945" w:rsidRPr="00436A5E" w:rsidTr="00047FDE">
        <w:trPr>
          <w:trHeight w:hRule="exact" w:val="86"/>
        </w:trPr>
        <w:tc>
          <w:tcPr>
            <w:tcW w:w="2006" w:type="dxa"/>
            <w:shd w:val="clear" w:color="auto" w:fill="000000" w:themeFill="text1"/>
          </w:tcPr>
          <w:p w:rsidR="008C4945" w:rsidRPr="00436A5E" w:rsidRDefault="008C4945">
            <w:pPr>
              <w:rPr>
                <w:sz w:val="10"/>
                <w:lang w:val="en-US"/>
              </w:rPr>
            </w:pPr>
          </w:p>
        </w:tc>
        <w:tc>
          <w:tcPr>
            <w:tcW w:w="277" w:type="dxa"/>
          </w:tcPr>
          <w:p w:rsidR="008C4945" w:rsidRPr="00436A5E" w:rsidRDefault="008C4945">
            <w:pPr>
              <w:rPr>
                <w:sz w:val="10"/>
                <w:lang w:val="en-US"/>
              </w:rPr>
            </w:pPr>
          </w:p>
        </w:tc>
        <w:tc>
          <w:tcPr>
            <w:tcW w:w="8090" w:type="dxa"/>
            <w:shd w:val="clear" w:color="auto" w:fill="000000" w:themeFill="text1"/>
          </w:tcPr>
          <w:p w:rsidR="008C4945" w:rsidRPr="00436A5E" w:rsidRDefault="008C4945">
            <w:pPr>
              <w:rPr>
                <w:sz w:val="10"/>
                <w:lang w:val="en-US"/>
              </w:rPr>
            </w:pPr>
          </w:p>
        </w:tc>
      </w:tr>
    </w:tbl>
    <w:p w:rsidR="008C4945" w:rsidRPr="00FF6519" w:rsidRDefault="00047FDE" w:rsidP="00325157">
      <w:pPr>
        <w:pStyle w:val="Cabealho1"/>
      </w:pPr>
      <w:bookmarkStart w:id="0" w:name="_GoBack"/>
      <w:r>
        <w:rPr>
          <w:noProof/>
          <w:lang w:val="en-US"/>
        </w:rPr>
        <w:drawing>
          <wp:inline distT="0" distB="0" distL="0" distR="0">
            <wp:extent cx="5137785" cy="3404087"/>
            <wp:effectExtent l="19050" t="19050" r="24765" b="25400"/>
            <wp:docPr id="3" name="Imagem 3" descr="C:\Users\angel\AppData\Local\Microsoft\Windows\INetCacheContent.Word\ARQUITE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el\AppData\Local\Microsoft\Windows\INetCacheContent.Word\ARQUITETUR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785" cy="340408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bookmarkEnd w:id="0"/>
      <w:r w:rsidR="0006398D" w:rsidRPr="00FF65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1200150</wp:posOffset>
                </wp:positionV>
                <wp:extent cx="1323975" cy="1714500"/>
                <wp:effectExtent l="0" t="0" r="9525" b="0"/>
                <wp:wrapNone/>
                <wp:docPr id="1" name="CaixaDeTexto 1" descr="Status report form head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51E" w:rsidRPr="00325157" w:rsidRDefault="00436A5E" w:rsidP="00B2051E">
                            <w:pPr>
                              <w:pStyle w:val="CabealhodoFormulrio"/>
                              <w:rPr>
                                <w:lang w:val="en-US"/>
                              </w:rPr>
                            </w:pPr>
                            <w:r w:rsidRPr="00325157">
                              <w:rPr>
                                <w:rFonts w:eastAsia="Courier New"/>
                                <w:noProof/>
                                <w:szCs w:val="24"/>
                                <w:lang w:val="en-US"/>
                              </w:rPr>
                              <w:t>Project’s Name</w:t>
                            </w:r>
                          </w:p>
                          <w:p w:rsidR="008C4945" w:rsidRPr="00436A5E" w:rsidRDefault="00436A5E" w:rsidP="00436A5E">
                            <w:pPr>
                              <w:pStyle w:val="TextodoFormulri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36A5E">
                              <w:rPr>
                                <w:lang w:val="en-US"/>
                              </w:rPr>
                              <w:t>MyCook</w:t>
                            </w:r>
                            <w:proofErr w:type="spellEnd"/>
                          </w:p>
                          <w:p w:rsidR="008C4945" w:rsidRPr="00436A5E" w:rsidRDefault="00436A5E">
                            <w:pPr>
                              <w:pStyle w:val="CabealhodoFormulrio"/>
                              <w:rPr>
                                <w:lang w:val="en-US"/>
                              </w:rPr>
                            </w:pPr>
                            <w:r w:rsidRPr="00436A5E">
                              <w:rPr>
                                <w:rFonts w:eastAsia="Courier New"/>
                                <w:noProof/>
                                <w:szCs w:val="24"/>
                                <w:lang w:val="en-US"/>
                              </w:rPr>
                              <w:t>Project Manager</w:t>
                            </w:r>
                          </w:p>
                          <w:p w:rsidR="008C4945" w:rsidRPr="00436A5E" w:rsidRDefault="00436A5E">
                            <w:pPr>
                              <w:pStyle w:val="TextodoFormulrio"/>
                              <w:rPr>
                                <w:lang w:val="en-US"/>
                              </w:rPr>
                            </w:pPr>
                            <w:r>
                              <w:t>Professor Miguel Cruz</w:t>
                            </w:r>
                          </w:p>
                          <w:p w:rsidR="008C4945" w:rsidRPr="00436A5E" w:rsidRDefault="00436A5E">
                            <w:pPr>
                              <w:pStyle w:val="CabealhodoFormulri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="Courier New"/>
                                <w:noProof/>
                                <w:szCs w:val="24"/>
                              </w:rPr>
                              <w:t>Student</w:t>
                            </w:r>
                          </w:p>
                          <w:p w:rsidR="008C4945" w:rsidRPr="001B5C43" w:rsidRDefault="00436A5E">
                            <w:pPr>
                              <w:pStyle w:val="TextodoFormulrio"/>
                              <w:rPr>
                                <w:lang w:val="pt-BR"/>
                              </w:rPr>
                            </w:pPr>
                            <w:proofErr w:type="spellStart"/>
                            <w:r>
                              <w:t>Ângela</w:t>
                            </w:r>
                            <w:proofErr w:type="spellEnd"/>
                            <w:r>
                              <w:t xml:space="preserve"> Barros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DeTexto 1" o:spid="_x0000_s1026" type="#_x0000_t202" alt="Status report form heading" style="position:absolute;left:0;text-align:left;margin-left:36pt;margin-top:94.5pt;width:104.2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" filled="f" stroked="f" strokeweight=".5pt">
                <v:textbox style="mso-fit-shape-to-text:t" inset="0,0,0,0">
                  <w:txbxContent>
                    <w:p w:rsidR="00B2051E" w:rsidRPr="00325157" w:rsidRDefault="00436A5E" w:rsidP="00B2051E">
                      <w:pPr>
                        <w:pStyle w:val="CabealhodoFormulrio"/>
                        <w:rPr>
                          <w:lang w:val="en-US"/>
                        </w:rPr>
                      </w:pPr>
                      <w:r w:rsidRPr="00325157">
                        <w:rPr>
                          <w:rFonts w:eastAsia="Courier New"/>
                          <w:noProof/>
                          <w:szCs w:val="24"/>
                          <w:lang w:val="en-US"/>
                        </w:rPr>
                        <w:t>Project’s Name</w:t>
                      </w:r>
                    </w:p>
                    <w:p w:rsidR="008C4945" w:rsidRPr="00436A5E" w:rsidRDefault="00436A5E" w:rsidP="00436A5E">
                      <w:pPr>
                        <w:pStyle w:val="TextodoFormulrio"/>
                        <w:rPr>
                          <w:lang w:val="en-US"/>
                        </w:rPr>
                      </w:pPr>
                      <w:proofErr w:type="spellStart"/>
                      <w:r w:rsidRPr="00436A5E">
                        <w:rPr>
                          <w:lang w:val="en-US"/>
                        </w:rPr>
                        <w:t>MyCook</w:t>
                      </w:r>
                      <w:proofErr w:type="spellEnd"/>
                    </w:p>
                    <w:p w:rsidR="008C4945" w:rsidRPr="00436A5E" w:rsidRDefault="00436A5E">
                      <w:pPr>
                        <w:pStyle w:val="CabealhodoFormulrio"/>
                        <w:rPr>
                          <w:lang w:val="en-US"/>
                        </w:rPr>
                      </w:pPr>
                      <w:r w:rsidRPr="00436A5E">
                        <w:rPr>
                          <w:rFonts w:eastAsia="Courier New"/>
                          <w:noProof/>
                          <w:szCs w:val="24"/>
                          <w:lang w:val="en-US"/>
                        </w:rPr>
                        <w:t>Project Manager</w:t>
                      </w:r>
                    </w:p>
                    <w:p w:rsidR="008C4945" w:rsidRPr="00436A5E" w:rsidRDefault="00436A5E">
                      <w:pPr>
                        <w:pStyle w:val="TextodoFormulrio"/>
                        <w:rPr>
                          <w:lang w:val="en-US"/>
                        </w:rPr>
                      </w:pPr>
                      <w:r>
                        <w:t>Professor Miguel Cruz</w:t>
                      </w:r>
                    </w:p>
                    <w:p w:rsidR="008C4945" w:rsidRPr="00436A5E" w:rsidRDefault="00436A5E">
                      <w:pPr>
                        <w:pStyle w:val="CabealhodoFormulrio"/>
                        <w:rPr>
                          <w:lang w:val="en-US"/>
                        </w:rPr>
                      </w:pPr>
                      <w:r>
                        <w:rPr>
                          <w:rFonts w:eastAsia="Courier New"/>
                          <w:noProof/>
                          <w:szCs w:val="24"/>
                        </w:rPr>
                        <w:t>Student</w:t>
                      </w:r>
                    </w:p>
                    <w:p w:rsidR="008C4945" w:rsidRPr="001B5C43" w:rsidRDefault="00436A5E">
                      <w:pPr>
                        <w:pStyle w:val="TextodoFormulrio"/>
                        <w:rPr>
                          <w:lang w:val="pt-BR"/>
                        </w:rPr>
                      </w:pPr>
                      <w:proofErr w:type="spellStart"/>
                      <w:r>
                        <w:t>Ângela</w:t>
                      </w:r>
                      <w:proofErr w:type="spellEnd"/>
                      <w:r>
                        <w:t xml:space="preserve"> Barros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5157">
        <w:rPr>
          <w:noProof/>
          <w:lang w:val="pt-PT" w:eastAsia="pt-PT"/>
        </w:rPr>
        <w:softHyphen/>
      </w:r>
      <w:r w:rsidR="00325157">
        <w:rPr>
          <w:noProof/>
          <w:lang w:val="pt-PT" w:eastAsia="pt-PT"/>
        </w:rPr>
        <w:softHyphen/>
      </w:r>
      <w:r w:rsidR="00B2051E" w:rsidRPr="00436A5E">
        <w:rPr>
          <w:lang w:val="en-US"/>
        </w:rPr>
        <w:t xml:space="preserve"> </w:t>
      </w:r>
    </w:p>
    <w:sectPr w:rsidR="008C4945" w:rsidRPr="00FF6519" w:rsidSect="008C3FB6">
      <w:headerReference w:type="default" r:id="rId10"/>
      <w:footerReference w:type="default" r:id="rId11"/>
      <w:footerReference w:type="first" r:id="rId12"/>
      <w:pgSz w:w="11907" w:h="16839" w:code="9"/>
      <w:pgMar w:top="1080" w:right="720" w:bottom="2880" w:left="3096" w:header="108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88D" w:rsidRDefault="0065388D">
      <w:pPr>
        <w:spacing w:after="0" w:line="240" w:lineRule="auto"/>
      </w:pPr>
      <w:r>
        <w:separator/>
      </w:r>
    </w:p>
    <w:p w:rsidR="0065388D" w:rsidRDefault="0065388D"/>
  </w:endnote>
  <w:endnote w:type="continuationSeparator" w:id="0">
    <w:p w:rsidR="0065388D" w:rsidRDefault="0065388D">
      <w:pPr>
        <w:spacing w:after="0" w:line="240" w:lineRule="auto"/>
      </w:pPr>
      <w:r>
        <w:continuationSeparator/>
      </w:r>
    </w:p>
    <w:p w:rsidR="0065388D" w:rsidRDefault="006538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8C4945">
      <w:trPr>
        <w:trHeight w:hRule="exact" w:val="86"/>
      </w:trPr>
      <w:tc>
        <w:tcPr>
          <w:tcW w:w="10800" w:type="dxa"/>
          <w:shd w:val="clear" w:color="auto" w:fill="000000" w:themeFill="text1"/>
        </w:tcPr>
        <w:p w:rsidR="008C4945" w:rsidRDefault="008C4945">
          <w:pPr>
            <w:pStyle w:val="Rodap"/>
            <w:rPr>
              <w:sz w:val="10"/>
              <w:szCs w:val="10"/>
            </w:rPr>
          </w:pPr>
        </w:p>
      </w:tc>
    </w:tr>
  </w:tbl>
  <w:p w:rsidR="008C4945" w:rsidRDefault="008C49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act Information"/>
    </w:tblPr>
    <w:tblGrid>
      <w:gridCol w:w="8090"/>
      <w:gridCol w:w="277"/>
      <w:gridCol w:w="2006"/>
    </w:tblGrid>
    <w:tr w:rsidR="008C4945">
      <w:tc>
        <w:tcPr>
          <w:tcW w:w="8424" w:type="dxa"/>
        </w:tcPr>
        <w:p w:rsidR="008C4945" w:rsidRPr="00252A5C" w:rsidRDefault="008C4945">
          <w:pPr>
            <w:pStyle w:val="Rodap"/>
            <w:rPr>
              <w:lang w:val="pt-BR"/>
            </w:rPr>
          </w:pPr>
        </w:p>
      </w:tc>
      <w:tc>
        <w:tcPr>
          <w:tcW w:w="288" w:type="dxa"/>
        </w:tcPr>
        <w:p w:rsidR="008C4945" w:rsidRPr="00252A5C" w:rsidRDefault="008C4945">
          <w:pPr>
            <w:pStyle w:val="Rodap"/>
            <w:rPr>
              <w:lang w:val="pt-BR"/>
            </w:rPr>
          </w:pPr>
        </w:p>
      </w:tc>
      <w:tc>
        <w:tcPr>
          <w:tcW w:w="2088" w:type="dxa"/>
          <w:vAlign w:val="bottom"/>
        </w:tcPr>
        <w:p w:rsidR="008C4945" w:rsidRDefault="008C4945" w:rsidP="005343BF">
          <w:pPr>
            <w:pStyle w:val="Grfico"/>
          </w:pPr>
        </w:p>
      </w:tc>
    </w:tr>
    <w:tr w:rsidR="008C4945">
      <w:trPr>
        <w:trHeight w:hRule="exact" w:val="86"/>
      </w:trPr>
      <w:tc>
        <w:tcPr>
          <w:tcW w:w="8424" w:type="dxa"/>
          <w:shd w:val="clear" w:color="auto" w:fill="000000" w:themeFill="text1"/>
        </w:tcPr>
        <w:p w:rsidR="008C4945" w:rsidRDefault="008C4945">
          <w:pPr>
            <w:pStyle w:val="Rodap"/>
            <w:rPr>
              <w:sz w:val="10"/>
              <w:szCs w:val="10"/>
            </w:rPr>
          </w:pPr>
        </w:p>
      </w:tc>
      <w:tc>
        <w:tcPr>
          <w:tcW w:w="288" w:type="dxa"/>
        </w:tcPr>
        <w:p w:rsidR="008C4945" w:rsidRDefault="008C4945">
          <w:pPr>
            <w:pStyle w:val="Rodap"/>
            <w:rPr>
              <w:sz w:val="10"/>
              <w:szCs w:val="10"/>
            </w:rPr>
          </w:pPr>
        </w:p>
      </w:tc>
      <w:tc>
        <w:tcPr>
          <w:tcW w:w="2088" w:type="dxa"/>
          <w:shd w:val="clear" w:color="auto" w:fill="000000" w:themeFill="text1"/>
        </w:tcPr>
        <w:p w:rsidR="008C4945" w:rsidRDefault="008C4945">
          <w:pPr>
            <w:pStyle w:val="Rodap"/>
            <w:rPr>
              <w:sz w:val="10"/>
              <w:szCs w:val="10"/>
            </w:rPr>
          </w:pPr>
        </w:p>
      </w:tc>
    </w:tr>
  </w:tbl>
  <w:p w:rsidR="008C4945" w:rsidRDefault="008C49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88D" w:rsidRDefault="0065388D">
      <w:pPr>
        <w:spacing w:after="0" w:line="240" w:lineRule="auto"/>
      </w:pPr>
      <w:r>
        <w:separator/>
      </w:r>
    </w:p>
    <w:p w:rsidR="0065388D" w:rsidRDefault="0065388D"/>
  </w:footnote>
  <w:footnote w:type="continuationSeparator" w:id="0">
    <w:p w:rsidR="0065388D" w:rsidRDefault="0065388D">
      <w:pPr>
        <w:spacing w:after="0" w:line="240" w:lineRule="auto"/>
      </w:pPr>
      <w:r>
        <w:continuationSeparator/>
      </w:r>
    </w:p>
    <w:p w:rsidR="0065388D" w:rsidRDefault="006538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5544"/>
      <w:gridCol w:w="2880"/>
    </w:tblGrid>
    <w:tr w:rsidR="008C4945">
      <w:trPr>
        <w:trHeight w:hRule="exact" w:val="720"/>
      </w:trPr>
      <w:sdt>
        <w:sdtPr>
          <w:alias w:val="Date"/>
          <w:tag w:val=""/>
          <w:id w:val="2064987651"/>
          <w:placeholder>
            <w:docPart w:val="AD86E502C81346E8B0DA92C7D11443A8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7-03-08T00:00:00Z">
            <w:dateFormat w:val="MM.d.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:rsidR="008C4945" w:rsidRDefault="00325157">
              <w:pPr>
                <w:pStyle w:val="Data"/>
              </w:pPr>
              <w:r>
                <w:rPr>
                  <w:lang w:val="en-US"/>
                </w:rPr>
                <w:t>03.8.2017</w:t>
              </w:r>
            </w:p>
          </w:tc>
        </w:sdtContent>
      </w:sdt>
      <w:tc>
        <w:tcPr>
          <w:tcW w:w="288" w:type="dxa"/>
          <w:vAlign w:val="bottom"/>
        </w:tcPr>
        <w:p w:rsidR="008C4945" w:rsidRDefault="008C4945"/>
      </w:tc>
      <w:tc>
        <w:tcPr>
          <w:tcW w:w="5544" w:type="dxa"/>
          <w:vAlign w:val="bottom"/>
        </w:tcPr>
        <w:p w:rsidR="008C4945" w:rsidRPr="00436A5E" w:rsidRDefault="0065388D">
          <w:pPr>
            <w:pStyle w:val="Ttulo"/>
            <w:rPr>
              <w:lang w:val="en-US"/>
            </w:rPr>
          </w:pPr>
          <w:sdt>
            <w:sdtPr>
              <w:rPr>
                <w:lang w:val="en-US"/>
              </w:rPr>
              <w:alias w:val="Title"/>
              <w:tag w:val=""/>
              <w:id w:val="534769955"/>
              <w:placeholder>
                <w:docPart w:val="0B5B021F6E6C4C5C9E82BB55BBD6A93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325157">
                <w:rPr>
                  <w:lang w:val="pt-PT"/>
                </w:rPr>
                <w:t>Architecture</w:t>
              </w:r>
              <w:proofErr w:type="spellEnd"/>
            </w:sdtContent>
          </w:sdt>
        </w:p>
      </w:tc>
      <w:tc>
        <w:tcPr>
          <w:tcW w:w="2880" w:type="dxa"/>
          <w:vAlign w:val="bottom"/>
        </w:tcPr>
        <w:p w:rsidR="008C4945" w:rsidRDefault="0006398D">
          <w:pPr>
            <w:pStyle w:val="Pgina"/>
          </w:pPr>
          <w: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>
            <w:t>02</w:t>
          </w:r>
          <w:r>
            <w:fldChar w:fldCharType="end"/>
          </w:r>
        </w:p>
      </w:tc>
    </w:tr>
    <w:tr w:rsidR="008C4945">
      <w:trPr>
        <w:trHeight w:hRule="exact" w:val="86"/>
      </w:trPr>
      <w:tc>
        <w:tcPr>
          <w:tcW w:w="2088" w:type="dxa"/>
          <w:shd w:val="clear" w:color="auto" w:fill="000000" w:themeFill="text1"/>
        </w:tcPr>
        <w:p w:rsidR="008C4945" w:rsidRDefault="008C4945">
          <w:pPr>
            <w:rPr>
              <w:sz w:val="10"/>
            </w:rPr>
          </w:pPr>
        </w:p>
      </w:tc>
      <w:tc>
        <w:tcPr>
          <w:tcW w:w="288" w:type="dxa"/>
        </w:tcPr>
        <w:p w:rsidR="008C4945" w:rsidRDefault="008C4945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:rsidR="008C4945" w:rsidRDefault="008C4945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:rsidR="008C4945" w:rsidRDefault="008C4945">
          <w:pPr>
            <w:rPr>
              <w:sz w:val="10"/>
            </w:rPr>
          </w:pPr>
        </w:p>
      </w:tc>
    </w:tr>
  </w:tbl>
  <w:p w:rsidR="008C4945" w:rsidRDefault="008C494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A5E"/>
    <w:rsid w:val="00034E09"/>
    <w:rsid w:val="00047FDE"/>
    <w:rsid w:val="0006398D"/>
    <w:rsid w:val="00105093"/>
    <w:rsid w:val="00125CD0"/>
    <w:rsid w:val="001370CC"/>
    <w:rsid w:val="001B5C43"/>
    <w:rsid w:val="00252A5C"/>
    <w:rsid w:val="00256264"/>
    <w:rsid w:val="00325157"/>
    <w:rsid w:val="003E261B"/>
    <w:rsid w:val="00436A5E"/>
    <w:rsid w:val="005343BF"/>
    <w:rsid w:val="005D1771"/>
    <w:rsid w:val="005D2C87"/>
    <w:rsid w:val="005E5D80"/>
    <w:rsid w:val="0065388D"/>
    <w:rsid w:val="006808FC"/>
    <w:rsid w:val="00747FBC"/>
    <w:rsid w:val="008C3FB6"/>
    <w:rsid w:val="008C4945"/>
    <w:rsid w:val="00A600F1"/>
    <w:rsid w:val="00B2051E"/>
    <w:rsid w:val="00B35B01"/>
    <w:rsid w:val="00C150A4"/>
    <w:rsid w:val="00C67490"/>
    <w:rsid w:val="00ED3400"/>
    <w:rsid w:val="00EF350C"/>
    <w:rsid w:val="00F40D52"/>
    <w:rsid w:val="00F5619A"/>
    <w:rsid w:val="00FF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CE972D1-F1D3-41CF-9AF4-F886B93A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Data">
    <w:name w:val="Date"/>
    <w:basedOn w:val="Normal"/>
    <w:next w:val="Normal"/>
    <w:link w:val="DataCarter"/>
    <w:uiPriority w:val="99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aCarter">
    <w:name w:val="Data Caráter"/>
    <w:basedOn w:val="Tipodeletrapredefinidodopargrafo"/>
    <w:link w:val="Data"/>
    <w:uiPriority w:val="99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Rodap">
    <w:name w:val="footer"/>
    <w:basedOn w:val="Normal"/>
    <w:link w:val="RodapCarte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RodapCarter">
    <w:name w:val="Rodapé Caráter"/>
    <w:basedOn w:val="Tipodeletrapredefinidodopargrafo"/>
    <w:link w:val="Rodap"/>
    <w:uiPriority w:val="99"/>
    <w:rPr>
      <w:color w:val="EF4623" w:themeColor="accent1"/>
      <w:lang w:val="en-US"/>
    </w:rPr>
  </w:style>
  <w:style w:type="paragraph" w:customStyle="1" w:styleId="CabealhodoFormulrio">
    <w:name w:val="Cabeçalho do Formulário"/>
    <w:basedOn w:val="Normal"/>
    <w:qFormat/>
    <w:pPr>
      <w:spacing w:before="320" w:after="0" w:line="240" w:lineRule="auto"/>
    </w:pPr>
    <w:rPr>
      <w:b/>
      <w:szCs w:val="26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styleId="Cabealho">
    <w:name w:val="header"/>
    <w:basedOn w:val="Normal"/>
    <w:link w:val="CabealhoCarter"/>
    <w:uiPriority w:val="99"/>
    <w:qFormat/>
    <w:pPr>
      <w:spacing w:after="38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color w:val="404040" w:themeColor="text1" w:themeTint="BF"/>
      <w:sz w:val="20"/>
      <w:szCs w:val="20"/>
      <w:lang w:val="en-US"/>
    </w:rPr>
  </w:style>
  <w:style w:type="table" w:styleId="Tabelacomgrelha">
    <w:name w:val="Table Grid"/>
    <w:basedOn w:val="Tabe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o">
    <w:name w:val="Organização"/>
    <w:basedOn w:val="Normal"/>
    <w:uiPriority w:val="2"/>
    <w:qFormat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Nmerodepgina">
    <w:name w:val="page number"/>
    <w:basedOn w:val="Tipodeletrapredefinidodopargrafo"/>
    <w:uiPriority w:val="99"/>
    <w:unhideWhenUsed/>
    <w:rPr>
      <w:b w:val="0"/>
      <w:color w:val="000000" w:themeColor="text1"/>
      <w:sz w:val="44"/>
    </w:rPr>
  </w:style>
  <w:style w:type="paragraph" w:styleId="Ttulo">
    <w:name w:val="Title"/>
    <w:basedOn w:val="Normal"/>
    <w:next w:val="Normal"/>
    <w:link w:val="TtuloCarter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tuloCarter">
    <w:name w:val="Título Caráter"/>
    <w:basedOn w:val="Tipodeletrapredefinidodopargrafo"/>
    <w:link w:val="Ttulo"/>
    <w:uiPriority w:val="2"/>
    <w:rPr>
      <w:b/>
      <w:color w:val="EF4623" w:themeColor="accent1"/>
      <w:sz w:val="44"/>
      <w:szCs w:val="42"/>
      <w:lang w:val="en-US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paragraph" w:customStyle="1" w:styleId="TextodoFormulrio">
    <w:name w:val="Texto do Formulário"/>
    <w:basedOn w:val="Normal"/>
    <w:qFormat/>
    <w:pPr>
      <w:spacing w:after="0" w:line="264" w:lineRule="auto"/>
    </w:pPr>
    <w:rPr>
      <w:color w:val="EF4623" w:themeColor="accent1"/>
      <w:sz w:val="18"/>
    </w:rPr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paragraph" w:customStyle="1" w:styleId="TextodaTabela">
    <w:name w:val="Texto da Tabela"/>
    <w:basedOn w:val="Normal"/>
    <w:qFormat/>
    <w:pPr>
      <w:spacing w:before="120" w:after="120"/>
      <w:ind w:left="115" w:righ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\AppData\Roaming\Microsoft\Templates\Estado%20do%20projeto%20(vermelh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E61851EFFE34D3A82CB81A0B13F26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9469D8-2EC1-479B-BF31-2C3BA62987F7}"/>
      </w:docPartPr>
      <w:docPartBody>
        <w:p w:rsidR="000408E1" w:rsidRDefault="00171A16">
          <w:pPr>
            <w:pStyle w:val="FE61851EFFE34D3A82CB81A0B13F26BF"/>
          </w:pPr>
          <w:r w:rsidRPr="00FF6519">
            <w:t>[Data]</w:t>
          </w:r>
        </w:p>
      </w:docPartBody>
    </w:docPart>
    <w:docPart>
      <w:docPartPr>
        <w:name w:val="AD86E502C81346E8B0DA92C7D11443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39D381-9876-4C5F-B170-979B85CD0AAD}"/>
      </w:docPartPr>
      <w:docPartBody>
        <w:p w:rsidR="000408E1" w:rsidRDefault="00171A16">
          <w:pPr>
            <w:pStyle w:val="AD86E502C81346E8B0DA92C7D11443A8"/>
          </w:pPr>
          <w:r>
            <w:t>Project Status Report</w:t>
          </w:r>
        </w:p>
      </w:docPartBody>
    </w:docPart>
    <w:docPart>
      <w:docPartPr>
        <w:name w:val="0B5B021F6E6C4C5C9E82BB55BBD6A9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D982C4-E2D4-4701-9E55-F28C36EA43C6}"/>
      </w:docPartPr>
      <w:docPartBody>
        <w:p w:rsidR="000408E1" w:rsidRDefault="00171A16">
          <w:pPr>
            <w:pStyle w:val="0B5B021F6E6C4C5C9E82BB55BBD6A93C"/>
          </w:pPr>
          <w:r>
            <w:t>[Nome]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A16"/>
    <w:rsid w:val="000408E1"/>
    <w:rsid w:val="00171A16"/>
    <w:rsid w:val="0059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E61851EFFE34D3A82CB81A0B13F26BF">
    <w:name w:val="FE61851EFFE34D3A82CB81A0B13F26BF"/>
  </w:style>
  <w:style w:type="paragraph" w:customStyle="1" w:styleId="AD86E502C81346E8B0DA92C7D11443A8">
    <w:name w:val="AD86E502C81346E8B0DA92C7D11443A8"/>
  </w:style>
  <w:style w:type="paragraph" w:customStyle="1" w:styleId="C55141765CBB4BC3B1C84D952B0A8C97">
    <w:name w:val="C55141765CBB4BC3B1C84D952B0A8C97"/>
  </w:style>
  <w:style w:type="paragraph" w:customStyle="1" w:styleId="D8AFD2855E3940D689C743AF88B406FD">
    <w:name w:val="D8AFD2855E3940D689C743AF88B406FD"/>
  </w:style>
  <w:style w:type="paragraph" w:customStyle="1" w:styleId="D016B278963D4AE1A0FF2CF59D708E4B">
    <w:name w:val="D016B278963D4AE1A0FF2CF59D708E4B"/>
  </w:style>
  <w:style w:type="paragraph" w:customStyle="1" w:styleId="9150140C0C8B4AC9B2FF655925C227F5">
    <w:name w:val="9150140C0C8B4AC9B2FF655925C227F5"/>
  </w:style>
  <w:style w:type="paragraph" w:customStyle="1" w:styleId="0B5B021F6E6C4C5C9E82BB55BBD6A93C">
    <w:name w:val="0B5B021F6E6C4C5C9E82BB55BBD6A93C"/>
  </w:style>
  <w:style w:type="paragraph" w:customStyle="1" w:styleId="3897BC97AB4F4776B9CC98889C2D6546">
    <w:name w:val="3897BC97AB4F4776B9CC98889C2D6546"/>
    <w:rsid w:val="00171A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2017-03-08T00:00:00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E1FA10-DFC3-4ABC-86ED-DE970E8EF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Estado do projeto (vermelho).dotx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Report of the Project Status</vt:lpstr>
      <vt:lpstr>Project Status Report</vt:lpstr>
      <vt:lpstr>/Snapshot of Project</vt:lpstr>
      <vt:lpstr>Status Summary</vt:lpstr>
      <vt:lpstr>Budget Overview</vt:lpstr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</dc:title>
  <dc:creator>angela .</dc:creator>
  <cp:keywords/>
  <cp:lastModifiedBy>Angela barros</cp:lastModifiedBy>
  <cp:revision>4</cp:revision>
  <dcterms:created xsi:type="dcterms:W3CDTF">2017-03-10T10:06:00Z</dcterms:created>
  <dcterms:modified xsi:type="dcterms:W3CDTF">2017-03-13T11:17:00Z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</Properties>
</file>