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06"/>
        <w:gridCol w:w="277"/>
        <w:gridCol w:w="8090"/>
      </w:tblGrid>
      <w:tr w:rsidR="008C4945" w:rsidRPr="00436A5E">
        <w:trPr>
          <w:trHeight w:hRule="exact" w:val="720"/>
        </w:trPr>
        <w:tc>
          <w:tcPr>
            <w:tcW w:w="2088" w:type="dxa"/>
            <w:vAlign w:val="bottom"/>
          </w:tcPr>
          <w:p w:rsidR="008C4945" w:rsidRPr="00FF6519" w:rsidRDefault="00F40D52">
            <w:pPr>
              <w:pStyle w:val="Data"/>
            </w:pPr>
            <w:sdt>
              <w:sdtPr>
                <w:alias w:val="Data"/>
                <w:tag w:val=""/>
                <w:id w:val="1592654403"/>
                <w:placeholder>
                  <w:docPart w:val="FE61851EFFE34D3A82CB81A0B13F26BF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3-03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436A5E">
                  <w:t>03-03-2017</w:t>
                </w:r>
              </w:sdtContent>
            </w:sdt>
          </w:p>
        </w:tc>
        <w:tc>
          <w:tcPr>
            <w:tcW w:w="288" w:type="dxa"/>
            <w:vAlign w:val="bottom"/>
          </w:tcPr>
          <w:p w:rsidR="008C4945" w:rsidRPr="00FF6519" w:rsidRDefault="008C4945"/>
        </w:tc>
        <w:tc>
          <w:tcPr>
            <w:tcW w:w="8424" w:type="dxa"/>
            <w:vAlign w:val="bottom"/>
          </w:tcPr>
          <w:p w:rsidR="008C4945" w:rsidRPr="00436A5E" w:rsidRDefault="00F40D52">
            <w:pPr>
              <w:pStyle w:val="Ttulo"/>
              <w:rPr>
                <w:lang w:val="en-US"/>
              </w:rPr>
            </w:pPr>
            <w:sdt>
              <w:sdtPr>
                <w:rPr>
                  <w:rFonts w:eastAsia="Courier New"/>
                  <w:noProof/>
                  <w:snapToGrid w:val="0"/>
                  <w:szCs w:val="24"/>
                  <w:lang w:val="en-US"/>
                </w:rPr>
                <w:alias w:val="Título"/>
                <w:tag w:val=""/>
                <w:id w:val="21604194"/>
                <w:placeholder>
                  <w:docPart w:val="AD86E502C81346E8B0DA92C7D11443A8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436A5E" w:rsidRPr="00436A5E">
                  <w:rPr>
                    <w:rFonts w:eastAsia="Courier New"/>
                    <w:noProof/>
                    <w:snapToGrid w:val="0"/>
                    <w:szCs w:val="24"/>
                    <w:lang w:val="en-US"/>
                  </w:rPr>
                  <w:t>Report of the Project Status</w:t>
                </w:r>
              </w:sdtContent>
            </w:sdt>
          </w:p>
        </w:tc>
      </w:tr>
      <w:tr w:rsidR="008C4945" w:rsidRPr="00436A5E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:rsidR="008C4945" w:rsidRPr="00436A5E" w:rsidRDefault="008C4945">
            <w:pPr>
              <w:rPr>
                <w:sz w:val="10"/>
                <w:lang w:val="en-US"/>
              </w:rPr>
            </w:pPr>
          </w:p>
        </w:tc>
        <w:tc>
          <w:tcPr>
            <w:tcW w:w="288" w:type="dxa"/>
          </w:tcPr>
          <w:p w:rsidR="008C4945" w:rsidRPr="00436A5E" w:rsidRDefault="008C4945">
            <w:pPr>
              <w:rPr>
                <w:sz w:val="10"/>
                <w:lang w:val="en-US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8C4945" w:rsidRPr="00436A5E" w:rsidRDefault="008C4945">
            <w:pPr>
              <w:rPr>
                <w:sz w:val="10"/>
                <w:lang w:val="en-US"/>
              </w:rPr>
            </w:pPr>
          </w:p>
        </w:tc>
      </w:tr>
    </w:tbl>
    <w:p w:rsidR="008C4945" w:rsidRPr="00436A5E" w:rsidRDefault="0006398D">
      <w:pPr>
        <w:pStyle w:val="Cabealho1"/>
        <w:rPr>
          <w:lang w:val="pt-PT"/>
        </w:rPr>
      </w:pPr>
      <w:r w:rsidRPr="00FF651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1200150</wp:posOffset>
                </wp:positionV>
                <wp:extent cx="1323975" cy="1714500"/>
                <wp:effectExtent l="0" t="0" r="9525" b="0"/>
                <wp:wrapNone/>
                <wp:docPr id="1" name="CaixaDeTexto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51E" w:rsidRPr="00695E5A" w:rsidRDefault="00436A5E" w:rsidP="00B2051E">
                            <w:pPr>
                              <w:pStyle w:val="CabealhodoFormulri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eastAsia="Courier New"/>
                                <w:noProof/>
                                <w:szCs w:val="24"/>
                                <w:lang w:val="pt-PT"/>
                              </w:rPr>
                              <w:t>Project’s Name</w:t>
                            </w:r>
                          </w:p>
                          <w:p w:rsidR="008C4945" w:rsidRPr="00436A5E" w:rsidRDefault="00436A5E" w:rsidP="00436A5E">
                            <w:pPr>
                              <w:pStyle w:val="TextodoFormulri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36A5E">
                              <w:rPr>
                                <w:lang w:val="en-US"/>
                              </w:rPr>
                              <w:t>MyCook</w:t>
                            </w:r>
                            <w:proofErr w:type="spellEnd"/>
                          </w:p>
                          <w:p w:rsidR="008C4945" w:rsidRPr="00436A5E" w:rsidRDefault="00436A5E">
                            <w:pPr>
                              <w:pStyle w:val="CabealhodoFormulrio"/>
                              <w:rPr>
                                <w:lang w:val="en-US"/>
                              </w:rPr>
                            </w:pPr>
                            <w:r w:rsidRPr="00436A5E">
                              <w:rPr>
                                <w:rFonts w:eastAsia="Courier New"/>
                                <w:noProof/>
                                <w:szCs w:val="24"/>
                                <w:lang w:val="en-US"/>
                              </w:rPr>
                              <w:t>Project Manager</w:t>
                            </w:r>
                          </w:p>
                          <w:p w:rsidR="008C4945" w:rsidRPr="00436A5E" w:rsidRDefault="00436A5E">
                            <w:pPr>
                              <w:pStyle w:val="TextodoFormulrio"/>
                              <w:rPr>
                                <w:lang w:val="en-US"/>
                              </w:rPr>
                            </w:pPr>
                            <w:r>
                              <w:t>Professor Miguel Cruz</w:t>
                            </w:r>
                          </w:p>
                          <w:p w:rsidR="008C4945" w:rsidRPr="00436A5E" w:rsidRDefault="00436A5E">
                            <w:pPr>
                              <w:pStyle w:val="CabealhodoFormulri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Courier New"/>
                                <w:noProof/>
                                <w:szCs w:val="24"/>
                              </w:rPr>
                              <w:t>Student</w:t>
                            </w:r>
                          </w:p>
                          <w:p w:rsidR="008C4945" w:rsidRPr="001B5C43" w:rsidRDefault="00436A5E">
                            <w:pPr>
                              <w:pStyle w:val="TextodoFormulrio"/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t>Ângela</w:t>
                            </w:r>
                            <w:proofErr w:type="spellEnd"/>
                            <w:r>
                              <w:t xml:space="preserve"> Barros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1" o:spid="_x0000_s1026" type="#_x0000_t202" alt="Status report form heading" style="position:absolute;left:0;text-align:left;margin-left:36pt;margin-top:94.5pt;width:104.2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" filled="f" stroked="f" strokeweight=".5pt">
                <v:textbox style="mso-fit-shape-to-text:t" inset="0,0,0,0">
                  <w:txbxContent>
                    <w:p w:rsidR="00B2051E" w:rsidRPr="00695E5A" w:rsidRDefault="00436A5E" w:rsidP="00B2051E">
                      <w:pPr>
                        <w:pStyle w:val="CabealhodoFormulrio"/>
                        <w:rPr>
                          <w:lang w:val="pt-BR"/>
                        </w:rPr>
                      </w:pPr>
                      <w:r>
                        <w:rPr>
                          <w:rFonts w:eastAsia="Courier New"/>
                          <w:noProof/>
                          <w:szCs w:val="24"/>
                          <w:lang w:val="pt-PT"/>
                        </w:rPr>
                        <w:t>Project’s Name</w:t>
                      </w:r>
                    </w:p>
                    <w:p w:rsidR="008C4945" w:rsidRPr="00436A5E" w:rsidRDefault="00436A5E" w:rsidP="00436A5E">
                      <w:pPr>
                        <w:pStyle w:val="TextodoFormulrio"/>
                        <w:rPr>
                          <w:lang w:val="en-US"/>
                        </w:rPr>
                      </w:pPr>
                      <w:proofErr w:type="spellStart"/>
                      <w:r w:rsidRPr="00436A5E">
                        <w:rPr>
                          <w:lang w:val="en-US"/>
                        </w:rPr>
                        <w:t>MyCook</w:t>
                      </w:r>
                      <w:proofErr w:type="spellEnd"/>
                    </w:p>
                    <w:p w:rsidR="008C4945" w:rsidRPr="00436A5E" w:rsidRDefault="00436A5E">
                      <w:pPr>
                        <w:pStyle w:val="CabealhodoFormulrio"/>
                        <w:rPr>
                          <w:lang w:val="en-US"/>
                        </w:rPr>
                      </w:pPr>
                      <w:r w:rsidRPr="00436A5E">
                        <w:rPr>
                          <w:rFonts w:eastAsia="Courier New"/>
                          <w:noProof/>
                          <w:szCs w:val="24"/>
                          <w:lang w:val="en-US"/>
                        </w:rPr>
                        <w:t>Project Manager</w:t>
                      </w:r>
                    </w:p>
                    <w:p w:rsidR="008C4945" w:rsidRPr="00436A5E" w:rsidRDefault="00436A5E">
                      <w:pPr>
                        <w:pStyle w:val="TextodoFormulrio"/>
                        <w:rPr>
                          <w:lang w:val="en-US"/>
                        </w:rPr>
                      </w:pPr>
                      <w:r>
                        <w:t>Professor Miguel Cruz</w:t>
                      </w:r>
                    </w:p>
                    <w:p w:rsidR="008C4945" w:rsidRPr="00436A5E" w:rsidRDefault="00436A5E">
                      <w:pPr>
                        <w:pStyle w:val="CabealhodoFormulrio"/>
                        <w:rPr>
                          <w:lang w:val="en-US"/>
                        </w:rPr>
                      </w:pPr>
                      <w:r>
                        <w:rPr>
                          <w:rFonts w:eastAsia="Courier New"/>
                          <w:noProof/>
                          <w:szCs w:val="24"/>
                        </w:rPr>
                        <w:t>Student</w:t>
                      </w:r>
                    </w:p>
                    <w:p w:rsidR="008C4945" w:rsidRPr="001B5C43" w:rsidRDefault="00436A5E">
                      <w:pPr>
                        <w:pStyle w:val="TextodoFormulrio"/>
                        <w:rPr>
                          <w:lang w:val="pt-BR"/>
                        </w:rPr>
                      </w:pPr>
                      <w:proofErr w:type="spellStart"/>
                      <w:r>
                        <w:t>Ângela</w:t>
                      </w:r>
                      <w:proofErr w:type="spellEnd"/>
                      <w:r>
                        <w:t xml:space="preserve"> Barros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2051E" w:rsidRPr="00436A5E">
        <w:rPr>
          <w:lang w:val="en-US"/>
        </w:rPr>
        <w:t xml:space="preserve"> </w:t>
      </w:r>
      <w:r w:rsidR="00436A5E">
        <w:rPr>
          <w:noProof/>
          <w:lang w:val="pt-PT"/>
        </w:rPr>
        <w:t>Project’s Overview</w:t>
      </w:r>
    </w:p>
    <w:tbl>
      <w:tblPr>
        <w:tblStyle w:val="Tabelacomgrelha"/>
        <w:tblW w:w="4996" w:type="pct"/>
        <w:tblLook w:val="04E0" w:firstRow="1" w:lastRow="1" w:firstColumn="1" w:lastColumn="0" w:noHBand="0" w:noVBand="1"/>
        <w:tblDescription w:val="Project snapshot"/>
      </w:tblPr>
      <w:tblGrid>
        <w:gridCol w:w="2010"/>
        <w:gridCol w:w="1274"/>
        <w:gridCol w:w="3451"/>
        <w:gridCol w:w="1340"/>
      </w:tblGrid>
      <w:tr w:rsidR="00436A5E" w:rsidRPr="00436A5E" w:rsidTr="00436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45" w:type="pct"/>
            <w:vAlign w:val="bottom"/>
          </w:tcPr>
          <w:p w:rsidR="00436A5E" w:rsidRPr="00436A5E" w:rsidRDefault="00436A5E" w:rsidP="00B35B01">
            <w:pPr>
              <w:rPr>
                <w:rFonts w:eastAsia="Courier New"/>
                <w:szCs w:val="24"/>
                <w:lang w:val="pt-PT"/>
              </w:rPr>
            </w:pPr>
            <w:r>
              <w:rPr>
                <w:rFonts w:eastAsia="Courier New"/>
                <w:noProof/>
                <w:szCs w:val="24"/>
                <w:lang w:val="pt-PT"/>
              </w:rPr>
              <w:t>Activity</w:t>
            </w:r>
          </w:p>
        </w:tc>
        <w:tc>
          <w:tcPr>
            <w:tcW w:w="789" w:type="pct"/>
            <w:vAlign w:val="bottom"/>
          </w:tcPr>
          <w:p w:rsidR="00436A5E" w:rsidRPr="00436A5E" w:rsidRDefault="00436A5E" w:rsidP="00B35B01">
            <w:pPr>
              <w:rPr>
                <w:rFonts w:eastAsia="Courier New"/>
                <w:szCs w:val="24"/>
                <w:lang w:val="pt-PT"/>
              </w:rPr>
            </w:pPr>
            <w:r>
              <w:rPr>
                <w:rFonts w:eastAsia="Courier New"/>
                <w:noProof/>
                <w:szCs w:val="24"/>
                <w:lang w:val="pt-PT"/>
              </w:rPr>
              <w:t>Completed</w:t>
            </w:r>
          </w:p>
        </w:tc>
        <w:tc>
          <w:tcPr>
            <w:tcW w:w="2137" w:type="pct"/>
            <w:vAlign w:val="bottom"/>
          </w:tcPr>
          <w:p w:rsidR="00436A5E" w:rsidRPr="00436A5E" w:rsidRDefault="00436A5E" w:rsidP="00B35B01">
            <w:pPr>
              <w:rPr>
                <w:rFonts w:eastAsia="Courier New"/>
                <w:szCs w:val="24"/>
                <w:lang w:val="pt-PT"/>
              </w:rPr>
            </w:pPr>
            <w:r>
              <w:rPr>
                <w:rFonts w:eastAsia="Courier New"/>
                <w:noProof/>
                <w:szCs w:val="24"/>
                <w:lang w:val="pt-PT"/>
              </w:rPr>
              <w:t>Issues</w:t>
            </w:r>
          </w:p>
        </w:tc>
        <w:tc>
          <w:tcPr>
            <w:tcW w:w="830" w:type="pct"/>
            <w:vAlign w:val="bottom"/>
          </w:tcPr>
          <w:p w:rsidR="00436A5E" w:rsidRPr="00436A5E" w:rsidRDefault="00436A5E" w:rsidP="00B35B01">
            <w:pPr>
              <w:rPr>
                <w:rFonts w:eastAsia="Courier New"/>
                <w:szCs w:val="24"/>
              </w:rPr>
            </w:pPr>
            <w:r>
              <w:rPr>
                <w:rFonts w:eastAsia="Courier New"/>
                <w:szCs w:val="24"/>
              </w:rPr>
              <w:t>Completion date</w:t>
            </w:r>
          </w:p>
        </w:tc>
      </w:tr>
      <w:tr w:rsidR="00436A5E" w:rsidRPr="00436A5E" w:rsidTr="00436A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5" w:type="pct"/>
          </w:tcPr>
          <w:p w:rsidR="00436A5E" w:rsidRPr="00436A5E" w:rsidRDefault="00436A5E">
            <w:pPr>
              <w:rPr>
                <w:lang w:val="en-US"/>
              </w:rPr>
            </w:pPr>
            <w:r w:rsidRPr="00436A5E">
              <w:rPr>
                <w:lang w:val="en-US"/>
              </w:rPr>
              <w:t>First meeting to discuss the scope of the project.</w:t>
            </w:r>
          </w:p>
        </w:tc>
        <w:tc>
          <w:tcPr>
            <w:tcW w:w="789" w:type="pct"/>
          </w:tcPr>
          <w:p w:rsidR="00436A5E" w:rsidRPr="00436A5E" w:rsidRDefault="00436A5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137" w:type="pct"/>
          </w:tcPr>
          <w:p w:rsidR="00436A5E" w:rsidRPr="00436A5E" w:rsidRDefault="00436A5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830" w:type="pct"/>
          </w:tcPr>
          <w:p w:rsidR="00436A5E" w:rsidRPr="00436A5E" w:rsidRDefault="00436A5E">
            <w:pPr>
              <w:rPr>
                <w:lang w:val="en-US"/>
              </w:rPr>
            </w:pPr>
            <w:r>
              <w:rPr>
                <w:lang w:val="en-US"/>
              </w:rPr>
              <w:t>03-03-2017</w:t>
            </w:r>
          </w:p>
        </w:tc>
      </w:tr>
    </w:tbl>
    <w:p w:rsidR="008C4945" w:rsidRPr="00FF6519" w:rsidRDefault="00436A5E">
      <w:pPr>
        <w:pStyle w:val="Cabealho1"/>
      </w:pPr>
      <w:r>
        <w:rPr>
          <w:bCs w:val="0"/>
          <w:noProof/>
          <w:szCs w:val="24"/>
          <w:lang w:val="pt-PT"/>
        </w:rPr>
        <w:t>Status Summary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8081"/>
      </w:tblGrid>
      <w:tr w:rsidR="008C4945" w:rsidRPr="00FF6519">
        <w:tc>
          <w:tcPr>
            <w:tcW w:w="8640" w:type="dxa"/>
          </w:tcPr>
          <w:p w:rsidR="008C4945" w:rsidRPr="00FF6519" w:rsidRDefault="00436A5E">
            <w:pPr>
              <w:pStyle w:val="TextodaTabela"/>
            </w:pPr>
            <w:r>
              <w:t xml:space="preserve">This week, professor Miguel Cruz and I had the first meeting to discuss in more detail how the project will be, what technologies will be used and the requirements </w:t>
            </w:r>
            <w:proofErr w:type="gramStart"/>
            <w:r>
              <w:t>in order to</w:t>
            </w:r>
            <w:proofErr w:type="gramEnd"/>
            <w:r>
              <w:t xml:space="preserve"> start the development of the project.</w:t>
            </w:r>
          </w:p>
        </w:tc>
      </w:tr>
    </w:tbl>
    <w:p w:rsidR="008C4945" w:rsidRPr="00FF6519" w:rsidRDefault="008C4945"/>
    <w:p w:rsidR="008C4945" w:rsidRPr="00FF6519" w:rsidRDefault="00436A5E">
      <w:pPr>
        <w:pStyle w:val="Cabealho1"/>
      </w:pPr>
      <w:r>
        <w:rPr>
          <w:bCs w:val="0"/>
          <w:noProof/>
          <w:szCs w:val="24"/>
        </w:rPr>
        <w:t>Next week’s goals</w:t>
      </w:r>
    </w:p>
    <w:tbl>
      <w:tblPr>
        <w:tblStyle w:val="Tabelacomgrelha"/>
        <w:tblW w:w="4996" w:type="pct"/>
        <w:tblLook w:val="04E0" w:firstRow="1" w:lastRow="1" w:firstColumn="1" w:lastColumn="0" w:noHBand="0" w:noVBand="1"/>
        <w:tblDescription w:val="Budget overview"/>
      </w:tblPr>
      <w:tblGrid>
        <w:gridCol w:w="704"/>
        <w:gridCol w:w="4679"/>
        <w:gridCol w:w="2692"/>
      </w:tblGrid>
      <w:tr w:rsidR="00436A5E" w:rsidRPr="00FF6519" w:rsidTr="00436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36" w:type="pct"/>
            <w:vAlign w:val="bottom"/>
          </w:tcPr>
          <w:p w:rsidR="00436A5E" w:rsidRPr="00FF6519" w:rsidRDefault="00436A5E" w:rsidP="00B35B01">
            <w:pPr>
              <w:rPr>
                <w:rFonts w:eastAsia="Courier New"/>
                <w:szCs w:val="24"/>
              </w:rPr>
            </w:pPr>
            <w:r w:rsidRPr="00FF6519">
              <w:rPr>
                <w:rFonts w:eastAsia="Courier New"/>
                <w:noProof/>
                <w:szCs w:val="24"/>
              </w:rPr>
              <w:t>Item</w:t>
            </w:r>
          </w:p>
        </w:tc>
        <w:tc>
          <w:tcPr>
            <w:tcW w:w="2897" w:type="pct"/>
            <w:vAlign w:val="bottom"/>
          </w:tcPr>
          <w:p w:rsidR="00436A5E" w:rsidRPr="00FF6519" w:rsidRDefault="00436A5E" w:rsidP="00B35B01">
            <w:pPr>
              <w:rPr>
                <w:rFonts w:eastAsia="Courier New"/>
                <w:szCs w:val="24"/>
              </w:rPr>
            </w:pPr>
            <w:r>
              <w:rPr>
                <w:rFonts w:eastAsia="Courier New"/>
                <w:noProof/>
                <w:szCs w:val="24"/>
              </w:rPr>
              <w:t>Description</w:t>
            </w:r>
          </w:p>
        </w:tc>
        <w:tc>
          <w:tcPr>
            <w:tcW w:w="1667" w:type="pct"/>
            <w:vAlign w:val="bottom"/>
          </w:tcPr>
          <w:p w:rsidR="00436A5E" w:rsidRPr="00FF6519" w:rsidRDefault="00436A5E" w:rsidP="00B35B01">
            <w:pPr>
              <w:rPr>
                <w:rFonts w:eastAsia="Courier New"/>
                <w:szCs w:val="24"/>
              </w:rPr>
            </w:pPr>
            <w:r>
              <w:rPr>
                <w:rFonts w:eastAsia="Courier New"/>
                <w:noProof/>
                <w:szCs w:val="24"/>
              </w:rPr>
              <w:t>Observations</w:t>
            </w:r>
          </w:p>
        </w:tc>
      </w:tr>
      <w:tr w:rsidR="00436A5E" w:rsidRPr="00FF6519" w:rsidTr="00436A5E">
        <w:tc>
          <w:tcPr>
            <w:tcW w:w="436" w:type="pct"/>
          </w:tcPr>
          <w:p w:rsidR="00436A5E" w:rsidRPr="00FF6519" w:rsidRDefault="00436A5E">
            <w:r>
              <w:t>1</w:t>
            </w:r>
          </w:p>
        </w:tc>
        <w:tc>
          <w:tcPr>
            <w:tcW w:w="2897" w:type="pct"/>
          </w:tcPr>
          <w:p w:rsidR="00436A5E" w:rsidRPr="00FF6519" w:rsidRDefault="00436A5E">
            <w:r>
              <w:t>Use Case Diagram</w:t>
            </w:r>
          </w:p>
        </w:tc>
        <w:tc>
          <w:tcPr>
            <w:tcW w:w="1667" w:type="pct"/>
          </w:tcPr>
          <w:p w:rsidR="00436A5E" w:rsidRPr="00FF6519" w:rsidRDefault="00436A5E"/>
        </w:tc>
      </w:tr>
      <w:tr w:rsidR="00436A5E" w:rsidRPr="00FF6519" w:rsidTr="00436A5E">
        <w:tc>
          <w:tcPr>
            <w:tcW w:w="436" w:type="pct"/>
          </w:tcPr>
          <w:p w:rsidR="00436A5E" w:rsidRPr="00FF6519" w:rsidRDefault="00436A5E">
            <w:r>
              <w:t>2</w:t>
            </w:r>
          </w:p>
        </w:tc>
        <w:tc>
          <w:tcPr>
            <w:tcW w:w="2897" w:type="pct"/>
          </w:tcPr>
          <w:p w:rsidR="00436A5E" w:rsidRPr="00FF6519" w:rsidRDefault="00436A5E">
            <w:r>
              <w:t>Define Scope</w:t>
            </w:r>
          </w:p>
        </w:tc>
        <w:tc>
          <w:tcPr>
            <w:tcW w:w="1667" w:type="pct"/>
          </w:tcPr>
          <w:p w:rsidR="00436A5E" w:rsidRPr="00FF6519" w:rsidRDefault="00436A5E"/>
        </w:tc>
      </w:tr>
      <w:tr w:rsidR="00436A5E" w:rsidRPr="00FF6519" w:rsidTr="00436A5E">
        <w:tc>
          <w:tcPr>
            <w:tcW w:w="436" w:type="pct"/>
          </w:tcPr>
          <w:p w:rsidR="00436A5E" w:rsidRPr="00FF6519" w:rsidRDefault="00436A5E">
            <w:r>
              <w:t>3</w:t>
            </w:r>
          </w:p>
        </w:tc>
        <w:tc>
          <w:tcPr>
            <w:tcW w:w="2897" w:type="pct"/>
          </w:tcPr>
          <w:p w:rsidR="00436A5E" w:rsidRPr="00FF6519" w:rsidRDefault="00436A5E">
            <w:proofErr w:type="spellStart"/>
            <w:r>
              <w:t>Mockups</w:t>
            </w:r>
            <w:proofErr w:type="spellEnd"/>
            <w:r>
              <w:t xml:space="preserve"> Web</w:t>
            </w:r>
          </w:p>
        </w:tc>
        <w:tc>
          <w:tcPr>
            <w:tcW w:w="1667" w:type="pct"/>
          </w:tcPr>
          <w:p w:rsidR="00436A5E" w:rsidRPr="00FF6519" w:rsidRDefault="00436A5E"/>
        </w:tc>
      </w:tr>
      <w:tr w:rsidR="00436A5E" w:rsidRPr="00FF6519" w:rsidTr="00436A5E">
        <w:tc>
          <w:tcPr>
            <w:tcW w:w="436" w:type="pct"/>
          </w:tcPr>
          <w:p w:rsidR="00436A5E" w:rsidRPr="00FF6519" w:rsidRDefault="00436A5E">
            <w:r>
              <w:t>4</w:t>
            </w:r>
          </w:p>
        </w:tc>
        <w:tc>
          <w:tcPr>
            <w:tcW w:w="2897" w:type="pct"/>
          </w:tcPr>
          <w:p w:rsidR="00436A5E" w:rsidRPr="00FF6519" w:rsidRDefault="00436A5E">
            <w:proofErr w:type="spellStart"/>
            <w:r>
              <w:t>Mockups</w:t>
            </w:r>
            <w:proofErr w:type="spellEnd"/>
            <w:r>
              <w:t xml:space="preserve"> Mobile</w:t>
            </w:r>
          </w:p>
        </w:tc>
        <w:tc>
          <w:tcPr>
            <w:tcW w:w="1667" w:type="pct"/>
          </w:tcPr>
          <w:p w:rsidR="00436A5E" w:rsidRPr="00FF6519" w:rsidRDefault="00436A5E"/>
        </w:tc>
      </w:tr>
      <w:tr w:rsidR="00436A5E" w:rsidRPr="00FF6519" w:rsidTr="00436A5E">
        <w:tc>
          <w:tcPr>
            <w:tcW w:w="436" w:type="pct"/>
          </w:tcPr>
          <w:p w:rsidR="00436A5E" w:rsidRPr="00FF6519" w:rsidRDefault="00436A5E">
            <w:r>
              <w:t>5</w:t>
            </w:r>
          </w:p>
        </w:tc>
        <w:tc>
          <w:tcPr>
            <w:tcW w:w="2897" w:type="pct"/>
          </w:tcPr>
          <w:p w:rsidR="00436A5E" w:rsidRPr="00FF6519" w:rsidRDefault="00436A5E">
            <w:r>
              <w:t>Model the database</w:t>
            </w:r>
          </w:p>
        </w:tc>
        <w:tc>
          <w:tcPr>
            <w:tcW w:w="1667" w:type="pct"/>
          </w:tcPr>
          <w:p w:rsidR="00436A5E" w:rsidRPr="00FF6519" w:rsidRDefault="00436A5E"/>
        </w:tc>
      </w:tr>
      <w:tr w:rsidR="00436A5E" w:rsidRPr="00FF6519" w:rsidTr="00436A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436" w:type="pct"/>
          </w:tcPr>
          <w:p w:rsidR="00436A5E" w:rsidRDefault="00F40D52">
            <w:r>
              <w:t>6</w:t>
            </w:r>
          </w:p>
        </w:tc>
        <w:tc>
          <w:tcPr>
            <w:tcW w:w="2897" w:type="pct"/>
          </w:tcPr>
          <w:p w:rsidR="00436A5E" w:rsidRDefault="00F40D52">
            <w:r>
              <w:t>Define architecture</w:t>
            </w:r>
          </w:p>
        </w:tc>
        <w:tc>
          <w:tcPr>
            <w:tcW w:w="1667" w:type="pct"/>
          </w:tcPr>
          <w:p w:rsidR="00436A5E" w:rsidRPr="00FF6519" w:rsidRDefault="00436A5E"/>
        </w:tc>
      </w:tr>
    </w:tbl>
    <w:p w:rsidR="008C4945" w:rsidRPr="00FF6519" w:rsidRDefault="008C4945">
      <w:bookmarkStart w:id="0" w:name="_GoBack"/>
      <w:bookmarkEnd w:id="0"/>
    </w:p>
    <w:sectPr w:rsidR="008C4945" w:rsidRPr="00FF6519" w:rsidSect="008C3FB6">
      <w:headerReference w:type="default" r:id="rId9"/>
      <w:footerReference w:type="default" r:id="rId10"/>
      <w:footerReference w:type="first" r:id="rId11"/>
      <w:pgSz w:w="11907" w:h="16839" w:code="9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A5E" w:rsidRDefault="00436A5E">
      <w:pPr>
        <w:spacing w:after="0" w:line="240" w:lineRule="auto"/>
      </w:pPr>
      <w:r>
        <w:separator/>
      </w:r>
    </w:p>
    <w:p w:rsidR="00436A5E" w:rsidRDefault="00436A5E"/>
  </w:endnote>
  <w:endnote w:type="continuationSeparator" w:id="0">
    <w:p w:rsidR="00436A5E" w:rsidRDefault="00436A5E">
      <w:pPr>
        <w:spacing w:after="0" w:line="240" w:lineRule="auto"/>
      </w:pPr>
      <w:r>
        <w:continuationSeparator/>
      </w:r>
    </w:p>
    <w:p w:rsidR="00436A5E" w:rsidRDefault="00436A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8C4945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</w:tr>
  </w:tbl>
  <w:p w:rsidR="008C4945" w:rsidRDefault="008C49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090"/>
      <w:gridCol w:w="277"/>
      <w:gridCol w:w="2006"/>
    </w:tblGrid>
    <w:tr w:rsidR="008C4945">
      <w:tc>
        <w:tcPr>
          <w:tcW w:w="8424" w:type="dxa"/>
        </w:tcPr>
        <w:p w:rsidR="008C4945" w:rsidRPr="00252A5C" w:rsidRDefault="008C4945">
          <w:pPr>
            <w:pStyle w:val="Rodap"/>
            <w:rPr>
              <w:lang w:val="pt-BR"/>
            </w:rPr>
          </w:pPr>
        </w:p>
      </w:tc>
      <w:tc>
        <w:tcPr>
          <w:tcW w:w="288" w:type="dxa"/>
        </w:tcPr>
        <w:p w:rsidR="008C4945" w:rsidRPr="00252A5C" w:rsidRDefault="008C4945">
          <w:pPr>
            <w:pStyle w:val="Rodap"/>
            <w:rPr>
              <w:lang w:val="pt-BR"/>
            </w:rPr>
          </w:pPr>
        </w:p>
      </w:tc>
      <w:tc>
        <w:tcPr>
          <w:tcW w:w="2088" w:type="dxa"/>
          <w:vAlign w:val="bottom"/>
        </w:tcPr>
        <w:p w:rsidR="008C4945" w:rsidRDefault="008C4945" w:rsidP="005343BF">
          <w:pPr>
            <w:pStyle w:val="Grfico"/>
          </w:pPr>
        </w:p>
      </w:tc>
    </w:tr>
    <w:tr w:rsidR="008C4945">
      <w:trPr>
        <w:trHeight w:hRule="exact" w:val="86"/>
      </w:trPr>
      <w:tc>
        <w:tcPr>
          <w:tcW w:w="8424" w:type="dxa"/>
          <w:shd w:val="clear" w:color="auto" w:fill="000000" w:themeFill="text1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  <w:tc>
        <w:tcPr>
          <w:tcW w:w="288" w:type="dxa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</w:tr>
  </w:tbl>
  <w:p w:rsidR="008C4945" w:rsidRDefault="008C49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A5E" w:rsidRDefault="00436A5E">
      <w:pPr>
        <w:spacing w:after="0" w:line="240" w:lineRule="auto"/>
      </w:pPr>
      <w:r>
        <w:separator/>
      </w:r>
    </w:p>
    <w:p w:rsidR="00436A5E" w:rsidRDefault="00436A5E"/>
  </w:footnote>
  <w:footnote w:type="continuationSeparator" w:id="0">
    <w:p w:rsidR="00436A5E" w:rsidRDefault="00436A5E">
      <w:pPr>
        <w:spacing w:after="0" w:line="240" w:lineRule="auto"/>
      </w:pPr>
      <w:r>
        <w:continuationSeparator/>
      </w:r>
    </w:p>
    <w:p w:rsidR="00436A5E" w:rsidRDefault="00436A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8C4945">
      <w:trPr>
        <w:trHeight w:hRule="exact" w:val="720"/>
      </w:trPr>
      <w:sdt>
        <w:sdtPr>
          <w:alias w:val="Date"/>
          <w:tag w:val=""/>
          <w:id w:val="2064987651"/>
          <w:placeholder>
            <w:docPart w:val="AD86E502C81346E8B0DA92C7D11443A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3-03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8C4945" w:rsidRDefault="00436A5E">
              <w:pPr>
                <w:pStyle w:val="Data"/>
              </w:pPr>
              <w:r>
                <w:rPr>
                  <w:lang w:val="en-US"/>
                </w:rPr>
                <w:t>03.3.2017</w:t>
              </w:r>
            </w:p>
          </w:tc>
        </w:sdtContent>
      </w:sdt>
      <w:tc>
        <w:tcPr>
          <w:tcW w:w="288" w:type="dxa"/>
          <w:vAlign w:val="bottom"/>
        </w:tcPr>
        <w:p w:rsidR="008C4945" w:rsidRDefault="008C4945"/>
      </w:tc>
      <w:tc>
        <w:tcPr>
          <w:tcW w:w="5544" w:type="dxa"/>
          <w:vAlign w:val="bottom"/>
        </w:tcPr>
        <w:p w:rsidR="008C4945" w:rsidRPr="00436A5E" w:rsidRDefault="00F40D52">
          <w:pPr>
            <w:pStyle w:val="Ttulo"/>
            <w:rPr>
              <w:lang w:val="en-US"/>
            </w:rPr>
          </w:pPr>
          <w:sdt>
            <w:sdtPr>
              <w:rPr>
                <w:lang w:val="en-US"/>
              </w:rPr>
              <w:alias w:val="Title"/>
              <w:tag w:val=""/>
              <w:id w:val="534769955"/>
              <w:placeholder>
                <w:docPart w:val="0B5B021F6E6C4C5C9E82BB55BBD6A93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36A5E" w:rsidRPr="00436A5E">
                <w:rPr>
                  <w:lang w:val="en-US"/>
                </w:rPr>
                <w:t>Report of the Project Status</w:t>
              </w:r>
            </w:sdtContent>
          </w:sdt>
        </w:p>
      </w:tc>
      <w:tc>
        <w:tcPr>
          <w:tcW w:w="2880" w:type="dxa"/>
          <w:vAlign w:val="bottom"/>
        </w:tcPr>
        <w:p w:rsidR="008C4945" w:rsidRDefault="0006398D">
          <w:pPr>
            <w:pStyle w:val="Pgina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02</w:t>
          </w:r>
          <w:r>
            <w:fldChar w:fldCharType="end"/>
          </w:r>
        </w:p>
      </w:tc>
    </w:tr>
    <w:tr w:rsidR="008C4945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8C4945" w:rsidRDefault="008C4945">
          <w:pPr>
            <w:rPr>
              <w:sz w:val="10"/>
            </w:rPr>
          </w:pPr>
        </w:p>
      </w:tc>
      <w:tc>
        <w:tcPr>
          <w:tcW w:w="288" w:type="dxa"/>
        </w:tcPr>
        <w:p w:rsidR="008C4945" w:rsidRDefault="008C4945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8C4945" w:rsidRDefault="008C4945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8C4945" w:rsidRDefault="008C4945">
          <w:pPr>
            <w:rPr>
              <w:sz w:val="10"/>
            </w:rPr>
          </w:pPr>
        </w:p>
      </w:tc>
    </w:tr>
  </w:tbl>
  <w:p w:rsidR="008C4945" w:rsidRDefault="008C494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A5E"/>
    <w:rsid w:val="00034E09"/>
    <w:rsid w:val="0006398D"/>
    <w:rsid w:val="00105093"/>
    <w:rsid w:val="00125CD0"/>
    <w:rsid w:val="001370CC"/>
    <w:rsid w:val="001B5C43"/>
    <w:rsid w:val="00252A5C"/>
    <w:rsid w:val="00256264"/>
    <w:rsid w:val="003E261B"/>
    <w:rsid w:val="00436A5E"/>
    <w:rsid w:val="005343BF"/>
    <w:rsid w:val="005D1771"/>
    <w:rsid w:val="005D2C87"/>
    <w:rsid w:val="005E5D80"/>
    <w:rsid w:val="006808FC"/>
    <w:rsid w:val="00747FBC"/>
    <w:rsid w:val="008C3FB6"/>
    <w:rsid w:val="008C4945"/>
    <w:rsid w:val="00A600F1"/>
    <w:rsid w:val="00B2051E"/>
    <w:rsid w:val="00B35B01"/>
    <w:rsid w:val="00C150A4"/>
    <w:rsid w:val="00C67490"/>
    <w:rsid w:val="00ED3400"/>
    <w:rsid w:val="00EF350C"/>
    <w:rsid w:val="00F40D52"/>
    <w:rsid w:val="00F5619A"/>
    <w:rsid w:val="00F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8F03DE"/>
  <w15:docId w15:val="{FCE972D1-F1D3-41CF-9AF4-F886B93A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arte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aCarter">
    <w:name w:val="Data Caráter"/>
    <w:basedOn w:val="Tipodeletrapredefinidodopargrafo"/>
    <w:link w:val="Data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Rodap">
    <w:name w:val="footer"/>
    <w:basedOn w:val="Normal"/>
    <w:link w:val="RodapCarte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color w:val="EF4623" w:themeColor="accent1"/>
      <w:lang w:val="en-US"/>
    </w:rPr>
  </w:style>
  <w:style w:type="paragraph" w:customStyle="1" w:styleId="CabealhodoFormulrio">
    <w:name w:val="Cabeçalho do Formulário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Cabealho">
    <w:name w:val="header"/>
    <w:basedOn w:val="Normal"/>
    <w:link w:val="CabealhoCarter"/>
    <w:uiPriority w:val="99"/>
    <w:qFormat/>
    <w:pPr>
      <w:spacing w:after="38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color w:val="404040" w:themeColor="text1" w:themeTint="BF"/>
      <w:sz w:val="20"/>
      <w:szCs w:val="20"/>
      <w:lang w:val="en-US"/>
    </w:rPr>
  </w:style>
  <w:style w:type="table" w:styleId="Tabelacomgrelha">
    <w:name w:val="Table Grid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merodepgina">
    <w:name w:val="page number"/>
    <w:basedOn w:val="Tipodeletrapredefinidodopargrafo"/>
    <w:uiPriority w:val="99"/>
    <w:unhideWhenUsed/>
    <w:rPr>
      <w:b w:val="0"/>
      <w:color w:val="000000" w:themeColor="text1"/>
      <w:sz w:val="44"/>
    </w:rPr>
  </w:style>
  <w:style w:type="paragraph" w:styleId="Ttulo">
    <w:name w:val="Title"/>
    <w:basedOn w:val="Normal"/>
    <w:next w:val="Normal"/>
    <w:link w:val="TtuloCarte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tuloCarter">
    <w:name w:val="Título Caráter"/>
    <w:basedOn w:val="Tipodeletrapredefinidodopargrafo"/>
    <w:link w:val="Ttulo"/>
    <w:uiPriority w:val="2"/>
    <w:rPr>
      <w:b/>
      <w:color w:val="EF4623" w:themeColor="accent1"/>
      <w:sz w:val="44"/>
      <w:szCs w:val="42"/>
      <w:lang w:val="en-US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customStyle="1" w:styleId="TextodoFormulrio">
    <w:name w:val="Texto do Formulário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extodaTabela">
    <w:name w:val="Texto da Tabela"/>
    <w:basedOn w:val="Normal"/>
    <w:qFormat/>
    <w:pPr>
      <w:spacing w:before="120" w:after="120"/>
      <w:ind w:left="115" w:righ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Estado%20do%20projeto%20(vermelh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61851EFFE34D3A82CB81A0B13F26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9469D8-2EC1-479B-BF31-2C3BA62987F7}"/>
      </w:docPartPr>
      <w:docPartBody>
        <w:p w:rsidR="00000000" w:rsidRDefault="00171A16">
          <w:pPr>
            <w:pStyle w:val="FE61851EFFE34D3A82CB81A0B13F26BF"/>
          </w:pPr>
          <w:r w:rsidRPr="00FF6519">
            <w:t>[Data]</w:t>
          </w:r>
        </w:p>
      </w:docPartBody>
    </w:docPart>
    <w:docPart>
      <w:docPartPr>
        <w:name w:val="AD86E502C81346E8B0DA92C7D11443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39D381-9876-4C5F-B170-979B85CD0AAD}"/>
      </w:docPartPr>
      <w:docPartBody>
        <w:p w:rsidR="00000000" w:rsidRDefault="00171A16">
          <w:pPr>
            <w:pStyle w:val="AD86E502C81346E8B0DA92C7D11443A8"/>
          </w:pPr>
          <w:r>
            <w:t>Project Status Report</w:t>
          </w:r>
        </w:p>
      </w:docPartBody>
    </w:docPart>
    <w:docPart>
      <w:docPartPr>
        <w:name w:val="0B5B021F6E6C4C5C9E82BB55BBD6A9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D982C4-E2D4-4701-9E55-F28C36EA43C6}"/>
      </w:docPartPr>
      <w:docPartBody>
        <w:p w:rsidR="00000000" w:rsidRDefault="00171A16">
          <w:pPr>
            <w:pStyle w:val="0B5B021F6E6C4C5C9E82BB55BBD6A93C"/>
          </w:pPr>
          <w:r>
            <w:t>[Nome]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16"/>
    <w:rsid w:val="0017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E61851EFFE34D3A82CB81A0B13F26BF">
    <w:name w:val="FE61851EFFE34D3A82CB81A0B13F26BF"/>
  </w:style>
  <w:style w:type="paragraph" w:customStyle="1" w:styleId="AD86E502C81346E8B0DA92C7D11443A8">
    <w:name w:val="AD86E502C81346E8B0DA92C7D11443A8"/>
  </w:style>
  <w:style w:type="paragraph" w:customStyle="1" w:styleId="C55141765CBB4BC3B1C84D952B0A8C97">
    <w:name w:val="C55141765CBB4BC3B1C84D952B0A8C97"/>
  </w:style>
  <w:style w:type="paragraph" w:customStyle="1" w:styleId="D8AFD2855E3940D689C743AF88B406FD">
    <w:name w:val="D8AFD2855E3940D689C743AF88B406FD"/>
  </w:style>
  <w:style w:type="paragraph" w:customStyle="1" w:styleId="D016B278963D4AE1A0FF2CF59D708E4B">
    <w:name w:val="D016B278963D4AE1A0FF2CF59D708E4B"/>
  </w:style>
  <w:style w:type="paragraph" w:customStyle="1" w:styleId="9150140C0C8B4AC9B2FF655925C227F5">
    <w:name w:val="9150140C0C8B4AC9B2FF655925C227F5"/>
  </w:style>
  <w:style w:type="paragraph" w:customStyle="1" w:styleId="0B5B021F6E6C4C5C9E82BB55BBD6A93C">
    <w:name w:val="0B5B021F6E6C4C5C9E82BB55BBD6A93C"/>
  </w:style>
  <w:style w:type="paragraph" w:customStyle="1" w:styleId="3897BC97AB4F4776B9CC98889C2D6546">
    <w:name w:val="3897BC97AB4F4776B9CC98889C2D6546"/>
    <w:rsid w:val="00171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2017-03-03T00:00:00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A0B9D-1D51-4313-9993-E4036AC4B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Estado do projeto (vermelho).dotx</Template>
  <TotalTime>13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Relatório de Estado do Projeto</vt:lpstr>
      <vt:lpstr>Project Status Report</vt:lpstr>
      <vt:lpstr>/Snapshot of Project</vt:lpstr>
      <vt:lpstr>Status Summary</vt:lpstr>
      <vt:lpstr>Budget Overview</vt:lpstr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the Project Status</dc:title>
  <dc:creator>angela .</dc:creator>
  <cp:keywords/>
  <cp:lastModifiedBy>Angela barros</cp:lastModifiedBy>
  <cp:revision>1</cp:revision>
  <dcterms:created xsi:type="dcterms:W3CDTF">2017-03-10T09:41:00Z</dcterms:created>
  <dcterms:modified xsi:type="dcterms:W3CDTF">2017-03-10T09:56:00Z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